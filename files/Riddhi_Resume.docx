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pPr w:leftFromText="180" w:rightFromText="180" w:vertAnchor="page" w:horzAnchor="margin" w:tblpX="-10" w:tblpY="931"/>
        <w:tblW w:w="11194" w:type="dxa"/>
        <w:tblLayout w:type="fixed"/>
        <w:tblLook w:val="04A0" w:firstRow="1" w:lastRow="0" w:firstColumn="1" w:lastColumn="0" w:noHBand="0" w:noVBand="1"/>
      </w:tblPr>
      <w:tblGrid>
        <w:gridCol w:w="3825"/>
        <w:gridCol w:w="241"/>
        <w:gridCol w:w="7120"/>
        <w:gridCol w:w="8"/>
      </w:tblGrid>
      <w:tr w:rsidR="00F27259" w14:paraId="52BD8B22" w14:textId="77777777" w:rsidTr="003B4DC4">
        <w:trPr>
          <w:gridAfter w:val="1"/>
          <w:wAfter w:w="8" w:type="dxa"/>
          <w:trHeight w:val="3106"/>
        </w:trPr>
        <w:tc>
          <w:tcPr>
            <w:tcW w:w="3825" w:type="dxa"/>
          </w:tcPr>
          <w:p w14:paraId="23B344A7" w14:textId="2546574C" w:rsidR="00523283" w:rsidRDefault="003B4DC4" w:rsidP="003B4DC4">
            <w:pPr>
              <w:pStyle w:val="Heading4"/>
            </w:pPr>
            <w:r>
              <w:t xml:space="preserve"> </w:t>
            </w:r>
            <w:r w:rsidR="005C1221">
              <w:t xml:space="preserve"> </w:t>
            </w:r>
            <w:r>
              <w:t xml:space="preserve">    </w: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5F619C6A" wp14:editId="3EBA7A8E">
                      <wp:extent cx="1847850" cy="1860550"/>
                      <wp:effectExtent l="19050" t="19050" r="38100" b="4445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186055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/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EE2FCE1" id="Oval 2" o:spid="_x0000_s1026" alt="Title: Professional Headshot of Man" style="width:145.5pt;height:1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" strokecolor="#94b6d2 [3204]" strokeweight="5pt">
                      <v:fill r:id="rId12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41" w:type="dxa"/>
          </w:tcPr>
          <w:p w14:paraId="2F5D6E72" w14:textId="16946014" w:rsidR="0019347C" w:rsidRDefault="0019347C" w:rsidP="003B4DC4">
            <w:pPr>
              <w:tabs>
                <w:tab w:val="left" w:pos="990"/>
              </w:tabs>
            </w:pPr>
          </w:p>
        </w:tc>
        <w:tc>
          <w:tcPr>
            <w:tcW w:w="7120" w:type="dxa"/>
          </w:tcPr>
          <w:p w14:paraId="33DAC0A3" w14:textId="08D00CD2" w:rsidR="001A1A12" w:rsidRDefault="00523283" w:rsidP="003B4DC4">
            <w:pPr>
              <w:pStyle w:val="Title"/>
              <w:rPr>
                <w:sz w:val="60"/>
                <w:szCs w:val="60"/>
              </w:rPr>
            </w:pPr>
            <w:r w:rsidRPr="00A84B8F">
              <w:rPr>
                <w:sz w:val="60"/>
                <w:szCs w:val="60"/>
              </w:rPr>
              <w:t xml:space="preserve">RIDDHI </w:t>
            </w:r>
          </w:p>
          <w:p w14:paraId="73433CAF" w14:textId="77777777" w:rsidR="001A1A12" w:rsidRDefault="00523283" w:rsidP="003B4DC4">
            <w:pPr>
              <w:pStyle w:val="Title"/>
              <w:rPr>
                <w:sz w:val="60"/>
                <w:szCs w:val="60"/>
              </w:rPr>
            </w:pPr>
            <w:r w:rsidRPr="00A84B8F">
              <w:rPr>
                <w:sz w:val="60"/>
                <w:szCs w:val="60"/>
              </w:rPr>
              <w:t xml:space="preserve">KUMARI </w:t>
            </w:r>
          </w:p>
          <w:p w14:paraId="12AB0860" w14:textId="7FF2C5B3" w:rsidR="00523283" w:rsidRDefault="00523283" w:rsidP="003B4DC4">
            <w:pPr>
              <w:pStyle w:val="Title"/>
              <w:rPr>
                <w:sz w:val="60"/>
                <w:szCs w:val="60"/>
              </w:rPr>
            </w:pPr>
            <w:r w:rsidRPr="00A84B8F">
              <w:rPr>
                <w:sz w:val="60"/>
                <w:szCs w:val="60"/>
              </w:rPr>
              <w:t>SINGH</w:t>
            </w:r>
          </w:p>
          <w:p w14:paraId="1F976A14" w14:textId="77777777" w:rsidR="00B55FC0" w:rsidRPr="00B55FC0" w:rsidRDefault="00B55FC0" w:rsidP="003B4DC4"/>
          <w:p w14:paraId="03A3CBFD" w14:textId="3DD56767" w:rsidR="001A1A12" w:rsidRPr="001A1A12" w:rsidRDefault="001A1A12" w:rsidP="003B4DC4">
            <w:r>
              <w:rPr>
                <w:rFonts w:eastAsia="Times New Roman" w:cs="Times New Roman"/>
                <w:color w:val="000000"/>
                <w:sz w:val="28"/>
                <w:szCs w:val="28"/>
              </w:rPr>
              <w:t>Final Year Graduate Student</w:t>
            </w:r>
          </w:p>
          <w:p w14:paraId="758E9F7A" w14:textId="4AD8F9BD" w:rsidR="001A1A12" w:rsidRPr="001A1A12" w:rsidRDefault="00523283" w:rsidP="003B4DC4">
            <w:pPr>
              <w:rPr>
                <w:sz w:val="28"/>
                <w:szCs w:val="28"/>
              </w:rPr>
            </w:pPr>
            <w:r w:rsidRPr="001A1A12">
              <w:rPr>
                <w:rFonts w:eastAsia="Times New Roman" w:cs="Times New Roman"/>
                <w:color w:val="000000"/>
                <w:sz w:val="28"/>
                <w:szCs w:val="28"/>
              </w:rPr>
              <w:t>Microsoft Student Partne</w:t>
            </w:r>
            <w:r w:rsidR="001A1A12">
              <w:rPr>
                <w:rFonts w:eastAsia="Times New Roman" w:cs="Times New Roman"/>
                <w:color w:val="000000"/>
                <w:sz w:val="28"/>
                <w:szCs w:val="28"/>
              </w:rPr>
              <w:t>r</w:t>
            </w:r>
          </w:p>
          <w:p w14:paraId="2036007D" w14:textId="3EECA0A0" w:rsidR="001A1A12" w:rsidRPr="001A1A12" w:rsidRDefault="001A1A12" w:rsidP="003B4DC4">
            <w:pPr>
              <w:rPr>
                <w:sz w:val="28"/>
                <w:szCs w:val="28"/>
              </w:rPr>
            </w:pPr>
          </w:p>
        </w:tc>
      </w:tr>
      <w:tr w:rsidR="00F27259" w14:paraId="0E6A460D" w14:textId="77777777" w:rsidTr="003B4DC4">
        <w:trPr>
          <w:trHeight w:val="10182"/>
        </w:trPr>
        <w:tc>
          <w:tcPr>
            <w:tcW w:w="3825" w:type="dxa"/>
          </w:tcPr>
          <w:sdt>
            <w:sdtPr>
              <w:id w:val="-1711873194"/>
              <w:placeholder>
                <w:docPart w:val="CEF9FACEAEDF4EAEAC053367083915E4"/>
              </w:placeholder>
              <w:temporary/>
              <w:showingPlcHdr/>
              <w15:appearance w15:val="hidden"/>
            </w:sdtPr>
            <w:sdtEndPr/>
            <w:sdtContent>
              <w:p w14:paraId="4C8F7B61" w14:textId="77777777" w:rsidR="00523283" w:rsidRDefault="00523283" w:rsidP="003B4DC4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77D24E3" w14:textId="77777777" w:rsidR="00523283" w:rsidRPr="00A84B8F" w:rsidRDefault="00523283" w:rsidP="003B4DC4">
            <w:pPr>
              <w:rPr>
                <w:sz w:val="19"/>
                <w:szCs w:val="19"/>
              </w:rPr>
            </w:pPr>
            <w:r w:rsidRPr="00A84B8F">
              <w:rPr>
                <w:sz w:val="19"/>
                <w:szCs w:val="19"/>
              </w:rPr>
              <w:t>Desire to learn top notch technologies, motivated and interested in creating high quality business products</w:t>
            </w:r>
          </w:p>
          <w:p w14:paraId="56FCDA7A" w14:textId="77777777" w:rsidR="00523283" w:rsidRDefault="00523283" w:rsidP="003B4DC4"/>
          <w:sdt>
            <w:sdtPr>
              <w:id w:val="-1954003311"/>
              <w:placeholder>
                <w:docPart w:val="477D7B1A112B4C2ABC87897ED025CA74"/>
              </w:placeholder>
              <w:temporary/>
              <w:showingPlcHdr/>
              <w15:appearance w15:val="hidden"/>
            </w:sdtPr>
            <w:sdtEndPr/>
            <w:sdtContent>
              <w:p w14:paraId="3D565522" w14:textId="77777777" w:rsidR="00523283" w:rsidRPr="00CB0055" w:rsidRDefault="00523283" w:rsidP="003B4DC4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340CD8E3" w14:textId="77777777" w:rsidR="00523283" w:rsidRDefault="00523283" w:rsidP="003B4DC4">
            <w:r>
              <w:t>MOBILE:</w:t>
            </w:r>
          </w:p>
          <w:p w14:paraId="6BE946A4" w14:textId="77777777" w:rsidR="00523283" w:rsidRDefault="00523283" w:rsidP="003B4DC4">
            <w:r>
              <w:t>+91 9057917807</w:t>
            </w:r>
          </w:p>
          <w:p w14:paraId="6F47FB09" w14:textId="77777777" w:rsidR="00523283" w:rsidRPr="004D3011" w:rsidRDefault="00523283" w:rsidP="003B4DC4"/>
          <w:p w14:paraId="3776730B" w14:textId="77777777" w:rsidR="00523283" w:rsidRDefault="00523283" w:rsidP="003B4DC4">
            <w:r>
              <w:t>LINKS:</w:t>
            </w:r>
          </w:p>
          <w:p w14:paraId="562840B1" w14:textId="77777777" w:rsidR="00523283" w:rsidRPr="00A84B8F" w:rsidRDefault="0013532A" w:rsidP="003B4DC4">
            <w:pPr>
              <w:jc w:val="both"/>
              <w:rPr>
                <w:rFonts w:eastAsia="Times New Roman" w:cs="Times New Roman"/>
                <w:color w:val="0000FF"/>
                <w:sz w:val="20"/>
                <w:szCs w:val="20"/>
                <w:u w:val="single"/>
              </w:rPr>
            </w:pPr>
            <w:hyperlink r:id="rId13">
              <w:r w:rsidR="00523283" w:rsidRPr="00A84B8F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https://www.linkedin.com/in/riddhi-kumari-singh-</w:t>
              </w:r>
            </w:hyperlink>
            <w:r w:rsidR="00523283" w:rsidRPr="00A84B8F">
              <w:rPr>
                <w:rFonts w:eastAsia="Times New Roman" w:cs="Times New Roman"/>
                <w:color w:val="0000FF"/>
                <w:sz w:val="20"/>
                <w:szCs w:val="20"/>
                <w:u w:val="single"/>
              </w:rPr>
              <w:t>0a4b30151/</w:t>
            </w:r>
          </w:p>
          <w:p w14:paraId="61469C04" w14:textId="77777777" w:rsidR="00523283" w:rsidRPr="00A84B8F" w:rsidRDefault="00523283" w:rsidP="003B4DC4">
            <w:pPr>
              <w:jc w:val="both"/>
              <w:rPr>
                <w:rFonts w:eastAsia="Times New Roman" w:cs="Times New Roman"/>
                <w:color w:val="0000FF"/>
                <w:sz w:val="20"/>
                <w:szCs w:val="20"/>
                <w:u w:val="single"/>
              </w:rPr>
            </w:pPr>
          </w:p>
          <w:p w14:paraId="6CDC3DDC" w14:textId="77777777" w:rsidR="00523283" w:rsidRPr="00A84B8F" w:rsidRDefault="00523283" w:rsidP="003B4DC4">
            <w:pPr>
              <w:jc w:val="both"/>
              <w:rPr>
                <w:rFonts w:eastAsia="Times New Roman" w:cs="Times New Roman"/>
                <w:color w:val="0000FF"/>
                <w:sz w:val="20"/>
                <w:szCs w:val="20"/>
                <w:u w:val="single"/>
              </w:rPr>
            </w:pPr>
            <w:r w:rsidRPr="00A84B8F">
              <w:rPr>
                <w:rFonts w:eastAsia="Times New Roman" w:cs="Times New Roman"/>
                <w:color w:val="0000FF"/>
                <w:sz w:val="20"/>
                <w:szCs w:val="20"/>
                <w:u w:val="single"/>
              </w:rPr>
              <w:t>github.com/wittygirl8</w:t>
            </w:r>
          </w:p>
          <w:p w14:paraId="583E1D27" w14:textId="77777777" w:rsidR="00523283" w:rsidRDefault="00523283" w:rsidP="003B4DC4"/>
          <w:sdt>
            <w:sdtPr>
              <w:id w:val="-240260293"/>
              <w:placeholder>
                <w:docPart w:val="CABEDA773C6946569710FE508D13FA87"/>
              </w:placeholder>
              <w:temporary/>
              <w:showingPlcHdr/>
              <w15:appearance w15:val="hidden"/>
            </w:sdtPr>
            <w:sdtEndPr/>
            <w:sdtContent>
              <w:p w14:paraId="61F1414D" w14:textId="77777777" w:rsidR="00523283" w:rsidRDefault="00523283" w:rsidP="003B4DC4">
                <w:r w:rsidRPr="004D3011">
                  <w:t>EMAIL:</w:t>
                </w:r>
              </w:p>
            </w:sdtContent>
          </w:sdt>
          <w:p w14:paraId="7F630288" w14:textId="77777777" w:rsidR="00523283" w:rsidRPr="00A84B8F" w:rsidRDefault="0013532A" w:rsidP="003B4DC4">
            <w:pPr>
              <w:rPr>
                <w:color w:val="548AB7" w:themeColor="accent1" w:themeShade="BF"/>
                <w:sz w:val="20"/>
                <w:szCs w:val="20"/>
              </w:rPr>
            </w:pPr>
            <w:hyperlink r:id="rId14" w:history="1">
              <w:r w:rsidR="00523283" w:rsidRPr="00A84B8F">
                <w:rPr>
                  <w:rStyle w:val="Hyperlink"/>
                  <w:color w:val="548AB7" w:themeColor="accent1" w:themeShade="BF"/>
                  <w:sz w:val="20"/>
                  <w:szCs w:val="20"/>
                </w:rPr>
                <w:t>riddhisinghreena238@gmail.com</w:t>
              </w:r>
            </w:hyperlink>
          </w:p>
          <w:p w14:paraId="14651A43" w14:textId="77777777" w:rsidR="00523283" w:rsidRPr="00A84B8F" w:rsidRDefault="0013532A" w:rsidP="003B4DC4">
            <w:pPr>
              <w:rPr>
                <w:color w:val="548AB7" w:themeColor="accent1" w:themeShade="BF"/>
                <w:sz w:val="20"/>
                <w:szCs w:val="20"/>
              </w:rPr>
            </w:pPr>
            <w:hyperlink r:id="rId15" w:history="1">
              <w:r w:rsidR="00523283" w:rsidRPr="00A84B8F">
                <w:rPr>
                  <w:rStyle w:val="Hyperlink"/>
                  <w:color w:val="548AB7" w:themeColor="accent1" w:themeShade="BF"/>
                  <w:sz w:val="20"/>
                  <w:szCs w:val="20"/>
                </w:rPr>
                <w:t>riddhisi238@gmail.com</w:t>
              </w:r>
            </w:hyperlink>
          </w:p>
          <w:p w14:paraId="05AD43C0" w14:textId="77777777" w:rsidR="00523283" w:rsidRDefault="00523283" w:rsidP="003B4DC4"/>
          <w:p w14:paraId="630CD432" w14:textId="77777777" w:rsidR="00523283" w:rsidRDefault="00523283" w:rsidP="003B4DC4">
            <w:r>
              <w:t>Portfolio:</w:t>
            </w:r>
          </w:p>
          <w:p w14:paraId="7E356BE2" w14:textId="6FFE7B34" w:rsidR="00523283" w:rsidRPr="00A84B8F" w:rsidRDefault="00523283" w:rsidP="003B4DC4">
            <w:pPr>
              <w:rPr>
                <w:rStyle w:val="Hyperlink"/>
                <w:sz w:val="20"/>
                <w:szCs w:val="20"/>
              </w:rPr>
            </w:pPr>
            <w:r w:rsidRPr="00667CB9">
              <w:rPr>
                <w:rFonts w:ascii="Helvetica" w:hAnsi="Helvetica"/>
                <w:sz w:val="20"/>
                <w:szCs w:val="20"/>
                <w:bdr w:val="none" w:sz="0" w:space="0" w:color="auto" w:frame="1"/>
                <w:shd w:val="clear" w:color="auto" w:fill="FFFFFF"/>
              </w:rPr>
              <w:t>riddhi-singh.s3.ap-south-1.amazonaws.com/index.html</w:t>
            </w:r>
          </w:p>
          <w:sdt>
            <w:sdtPr>
              <w:id w:val="-1444214663"/>
              <w:placeholder>
                <w:docPart w:val="69B631F229A941EB80AB6CF984CA603A"/>
              </w:placeholder>
              <w:temporary/>
              <w:showingPlcHdr/>
              <w15:appearance w15:val="hidden"/>
            </w:sdtPr>
            <w:sdtEndPr/>
            <w:sdtContent>
              <w:p w14:paraId="6278C89E" w14:textId="77777777" w:rsidR="00523283" w:rsidRPr="00CB0055" w:rsidRDefault="00523283" w:rsidP="003B4DC4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EB537A1" w14:textId="77777777" w:rsidR="00523283" w:rsidRPr="00A84B8F" w:rsidRDefault="00523283" w:rsidP="003B4DC4">
            <w:pPr>
              <w:rPr>
                <w:rFonts w:cstheme="minorHAnsi"/>
                <w:sz w:val="19"/>
                <w:szCs w:val="19"/>
              </w:rPr>
            </w:pPr>
            <w:r w:rsidRPr="00A84B8F">
              <w:rPr>
                <w:rFonts w:cstheme="minorHAnsi"/>
                <w:sz w:val="19"/>
                <w:szCs w:val="19"/>
              </w:rPr>
              <w:t>Sketching</w:t>
            </w:r>
          </w:p>
          <w:p w14:paraId="1923FA5A" w14:textId="77777777" w:rsidR="00523283" w:rsidRPr="00A84B8F" w:rsidRDefault="00523283" w:rsidP="003B4DC4">
            <w:pPr>
              <w:rPr>
                <w:rFonts w:cstheme="minorHAnsi"/>
                <w:sz w:val="19"/>
                <w:szCs w:val="19"/>
              </w:rPr>
            </w:pPr>
            <w:r w:rsidRPr="00A84B8F">
              <w:rPr>
                <w:rFonts w:cstheme="minorHAnsi"/>
                <w:sz w:val="19"/>
                <w:szCs w:val="19"/>
              </w:rPr>
              <w:t>Writing</w:t>
            </w:r>
          </w:p>
          <w:p w14:paraId="14480087" w14:textId="77777777" w:rsidR="00523283" w:rsidRPr="00A84B8F" w:rsidRDefault="00523283" w:rsidP="003B4DC4">
            <w:pPr>
              <w:rPr>
                <w:sz w:val="19"/>
                <w:szCs w:val="19"/>
              </w:rPr>
            </w:pPr>
            <w:r w:rsidRPr="00A84B8F">
              <w:rPr>
                <w:sz w:val="19"/>
                <w:szCs w:val="19"/>
              </w:rPr>
              <w:t>S</w:t>
            </w:r>
            <w:r w:rsidRPr="00A84B8F">
              <w:rPr>
                <w:rFonts w:cstheme="minorHAnsi"/>
                <w:sz w:val="19"/>
                <w:szCs w:val="19"/>
              </w:rPr>
              <w:t>inging</w:t>
            </w:r>
          </w:p>
          <w:p w14:paraId="2948E681" w14:textId="77777777" w:rsidR="00523283" w:rsidRPr="00A84B8F" w:rsidRDefault="00523283" w:rsidP="003B4DC4">
            <w:pPr>
              <w:rPr>
                <w:sz w:val="19"/>
                <w:szCs w:val="19"/>
              </w:rPr>
            </w:pPr>
            <w:r w:rsidRPr="00A84B8F">
              <w:rPr>
                <w:sz w:val="19"/>
                <w:szCs w:val="19"/>
              </w:rPr>
              <w:t>Cooking</w:t>
            </w:r>
          </w:p>
          <w:p w14:paraId="6CBFA3D3" w14:textId="77777777" w:rsidR="00523283" w:rsidRPr="00A84B8F" w:rsidRDefault="00523283" w:rsidP="003B4DC4">
            <w:pPr>
              <w:rPr>
                <w:b/>
                <w:bCs/>
                <w:sz w:val="19"/>
                <w:szCs w:val="19"/>
              </w:rPr>
            </w:pPr>
            <w:r w:rsidRPr="00A84B8F">
              <w:rPr>
                <w:rFonts w:cstheme="minorHAnsi"/>
                <w:sz w:val="19"/>
                <w:szCs w:val="19"/>
              </w:rPr>
              <w:t>Books reading</w:t>
            </w:r>
          </w:p>
          <w:p w14:paraId="0EFCC201" w14:textId="77777777" w:rsidR="00523283" w:rsidRPr="004D3011" w:rsidRDefault="00523283" w:rsidP="003B4DC4"/>
        </w:tc>
        <w:tc>
          <w:tcPr>
            <w:tcW w:w="241" w:type="dxa"/>
          </w:tcPr>
          <w:p w14:paraId="11AB46A8" w14:textId="77777777" w:rsidR="00523283" w:rsidRDefault="00523283" w:rsidP="003B4DC4">
            <w:pPr>
              <w:tabs>
                <w:tab w:val="left" w:pos="990"/>
              </w:tabs>
            </w:pPr>
          </w:p>
        </w:tc>
        <w:tc>
          <w:tcPr>
            <w:tcW w:w="7128" w:type="dxa"/>
            <w:gridSpan w:val="2"/>
          </w:tcPr>
          <w:sdt>
            <w:sdtPr>
              <w:id w:val="1049110328"/>
              <w:placeholder>
                <w:docPart w:val="1C4871C35627467E92168BD23AAA944F"/>
              </w:placeholder>
              <w:temporary/>
              <w:showingPlcHdr/>
              <w15:appearance w15:val="hidden"/>
            </w:sdtPr>
            <w:sdtEndPr/>
            <w:sdtContent>
              <w:p w14:paraId="72C24789" w14:textId="77777777" w:rsidR="00523283" w:rsidRDefault="00523283" w:rsidP="003B4DC4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23F4EEE" w14:textId="77777777" w:rsidR="00523283" w:rsidRPr="00036450" w:rsidRDefault="00523283" w:rsidP="003B4DC4">
            <w:pPr>
              <w:pStyle w:val="Heading4"/>
            </w:pPr>
            <w:r w:rsidRPr="00E34BF7">
              <w:rPr>
                <w:rFonts w:cstheme="minorHAnsi"/>
                <w:szCs w:val="18"/>
              </w:rPr>
              <w:t>Banasthali Vidyapith, Jaipur</w:t>
            </w:r>
            <w:r>
              <w:t xml:space="preserve"> - India</w:t>
            </w:r>
          </w:p>
          <w:p w14:paraId="71C3B32F" w14:textId="77777777" w:rsidR="00523283" w:rsidRPr="00B359E4" w:rsidRDefault="00523283" w:rsidP="003B4DC4">
            <w:pPr>
              <w:pStyle w:val="Date"/>
            </w:pPr>
            <w:r>
              <w:t>B.Tech. – Information Technology 2017</w:t>
            </w:r>
            <w:r w:rsidRPr="00B359E4">
              <w:t xml:space="preserve"> - </w:t>
            </w:r>
            <w:r>
              <w:t>2021</w:t>
            </w:r>
          </w:p>
          <w:p w14:paraId="3F159705" w14:textId="7DB35D75" w:rsidR="00523283" w:rsidRDefault="00523283" w:rsidP="003B4DC4">
            <w:r>
              <w:t>Bachelor’s degree primary focus on computers science with performance score of 57</w:t>
            </w:r>
          </w:p>
          <w:p w14:paraId="3A4F696B" w14:textId="77777777" w:rsidR="00523283" w:rsidRDefault="00523283" w:rsidP="003B4DC4">
            <w:pPr>
              <w:pStyle w:val="Heading2"/>
            </w:pPr>
            <w:r>
              <w:t>TRAINING</w:t>
            </w:r>
          </w:p>
          <w:p w14:paraId="138BF61B" w14:textId="77777777" w:rsidR="00523283" w:rsidRPr="00137820" w:rsidRDefault="00523283" w:rsidP="003B4DC4">
            <w:pPr>
              <w:pStyle w:val="Date"/>
              <w:rPr>
                <w:b/>
              </w:rPr>
            </w:pPr>
            <w:r w:rsidRPr="0048262A">
              <w:rPr>
                <w:b/>
                <w:bCs/>
              </w:rPr>
              <w:t>Data Science</w:t>
            </w:r>
            <w:r w:rsidRPr="006C5083">
              <w:t xml:space="preserve"> </w:t>
            </w:r>
            <w:r w:rsidRPr="00140F67">
              <w:rPr>
                <w:b/>
                <w:bCs/>
              </w:rPr>
              <w:t>Training</w:t>
            </w:r>
          </w:p>
          <w:p w14:paraId="7B6D212D" w14:textId="77777777" w:rsidR="00523283" w:rsidRPr="006C5083" w:rsidRDefault="00523283" w:rsidP="003B4DC4">
            <w:pPr>
              <w:pStyle w:val="Heading4"/>
              <w:rPr>
                <w:b w:val="0"/>
                <w:bCs/>
              </w:rPr>
            </w:pPr>
            <w:r w:rsidRPr="006C5083">
              <w:rPr>
                <w:b w:val="0"/>
                <w:bCs/>
              </w:rPr>
              <w:t>Grass Solutions Pvt. Ltd.</w:t>
            </w:r>
          </w:p>
          <w:p w14:paraId="249EC478" w14:textId="77777777" w:rsidR="00523283" w:rsidRPr="006C5083" w:rsidRDefault="00523283" w:rsidP="003B4DC4">
            <w:pPr>
              <w:pStyle w:val="Date"/>
              <w:rPr>
                <w:i/>
                <w:iCs/>
              </w:rPr>
            </w:pPr>
            <w:r w:rsidRPr="006C5083">
              <w:rPr>
                <w:i/>
                <w:iCs/>
              </w:rPr>
              <w:t>05/2019 – 07/2019</w:t>
            </w:r>
          </w:p>
          <w:p w14:paraId="38E0E050" w14:textId="77777777" w:rsidR="00523283" w:rsidRDefault="00523283" w:rsidP="003B4DC4">
            <w:r w:rsidRPr="00E007E5">
              <w:t xml:space="preserve">Contact: 84484 48523 – </w:t>
            </w:r>
            <w:hyperlink r:id="rId16" w:history="1">
              <w:r w:rsidRPr="00DD59EF">
                <w:rPr>
                  <w:rStyle w:val="Hyperlink"/>
                </w:rPr>
                <w:t>enquiry@grras.com</w:t>
              </w:r>
            </w:hyperlink>
          </w:p>
          <w:p w14:paraId="260A296B" w14:textId="77777777" w:rsidR="00523283" w:rsidRDefault="00523283" w:rsidP="003B4DC4"/>
          <w:p w14:paraId="6EE3A4DE" w14:textId="77777777" w:rsidR="00523283" w:rsidRDefault="00523283" w:rsidP="003B4DC4">
            <w:pPr>
              <w:pStyle w:val="Date"/>
              <w:rPr>
                <w:b/>
              </w:rPr>
            </w:pPr>
            <w:r w:rsidRPr="006C5083">
              <w:rPr>
                <w:b/>
              </w:rPr>
              <w:t xml:space="preserve">Web Development </w:t>
            </w:r>
            <w:r>
              <w:rPr>
                <w:b/>
              </w:rPr>
              <w:t>Training</w:t>
            </w:r>
          </w:p>
          <w:p w14:paraId="2E38BEED" w14:textId="77777777" w:rsidR="00523283" w:rsidRDefault="00523283" w:rsidP="003B4DC4">
            <w:pPr>
              <w:pStyle w:val="Date"/>
              <w:rPr>
                <w:bCs/>
              </w:rPr>
            </w:pPr>
            <w:r w:rsidRPr="006C5083">
              <w:rPr>
                <w:bCs/>
              </w:rPr>
              <w:t>Prasanna Infotech</w:t>
            </w:r>
          </w:p>
          <w:p w14:paraId="520161B0" w14:textId="77777777" w:rsidR="00523283" w:rsidRPr="006C5083" w:rsidRDefault="00523283" w:rsidP="003B4DC4">
            <w:pPr>
              <w:pStyle w:val="Date"/>
              <w:rPr>
                <w:bCs/>
                <w:i/>
                <w:iCs/>
              </w:rPr>
            </w:pPr>
            <w:r w:rsidRPr="006C5083">
              <w:rPr>
                <w:bCs/>
                <w:i/>
                <w:iCs/>
              </w:rPr>
              <w:t>05/2018 – 07/2018</w:t>
            </w:r>
          </w:p>
          <w:p w14:paraId="1383CB98" w14:textId="77777777" w:rsidR="00523283" w:rsidRDefault="00523283" w:rsidP="003B4DC4">
            <w:r w:rsidRPr="006C5083">
              <w:t>I was actively involved in organizing several web developments projects and other events</w:t>
            </w:r>
            <w:r>
              <w:t>.</w:t>
            </w:r>
          </w:p>
          <w:p w14:paraId="7933B0BF" w14:textId="3587665B" w:rsidR="00A663E3" w:rsidRDefault="00A663E3" w:rsidP="003B4DC4">
            <w:r w:rsidRPr="00B90CEF">
              <w:rPr>
                <w:noProof/>
                <w:color w:val="000000" w:themeColor="text1"/>
              </w:rPr>
              <w:drawing>
                <wp:anchor distT="0" distB="0" distL="114300" distR="114300" simplePos="0" relativeHeight="251659264" behindDoc="0" locked="0" layoutInCell="1" allowOverlap="1" wp14:anchorId="07B0AA9B" wp14:editId="6A8CAE27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494030</wp:posOffset>
                  </wp:positionV>
                  <wp:extent cx="4181475" cy="1771650"/>
                  <wp:effectExtent l="0" t="0" r="9525" b="0"/>
                  <wp:wrapNone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23283" w:rsidRPr="00B914A5">
              <w:t>Contact: suman_saurav2@yahoo.co.in – 9939445235, 7717774964</w:t>
            </w:r>
          </w:p>
          <w:sdt>
            <w:sdtPr>
              <w:id w:val="1669594239"/>
              <w:placeholder>
                <w:docPart w:val="D881D9B014E243AE95AB167AEAA26930"/>
              </w:placeholder>
              <w:temporary/>
              <w:showingPlcHdr/>
              <w15:appearance w15:val="hidden"/>
            </w:sdtPr>
            <w:sdtEndPr/>
            <w:sdtContent>
              <w:p w14:paraId="51D33891" w14:textId="4F1091B0" w:rsidR="00523283" w:rsidRDefault="00523283" w:rsidP="003B4DC4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7162840A" w14:textId="77777777" w:rsidR="00523283" w:rsidRDefault="00523283" w:rsidP="003B4DC4">
            <w:pPr>
              <w:rPr>
                <w:color w:val="FFFFFF" w:themeColor="background1"/>
              </w:rPr>
            </w:pPr>
          </w:p>
          <w:p w14:paraId="53C54E50" w14:textId="77777777" w:rsidR="00BD4FF2" w:rsidRDefault="00BD4FF2" w:rsidP="003B4DC4">
            <w:pPr>
              <w:rPr>
                <w:color w:val="FFFFFF" w:themeColor="background1"/>
              </w:rPr>
            </w:pPr>
          </w:p>
          <w:p w14:paraId="482B4C8D" w14:textId="77777777" w:rsidR="00BD4FF2" w:rsidRDefault="00BD4FF2" w:rsidP="003B4DC4">
            <w:pPr>
              <w:rPr>
                <w:color w:val="FFFFFF" w:themeColor="background1"/>
              </w:rPr>
            </w:pPr>
          </w:p>
          <w:p w14:paraId="57F4C4C6" w14:textId="77777777" w:rsidR="00BD4FF2" w:rsidRDefault="00BD4FF2" w:rsidP="003B4DC4">
            <w:pPr>
              <w:rPr>
                <w:color w:val="FFFFFF" w:themeColor="background1"/>
              </w:rPr>
            </w:pPr>
          </w:p>
          <w:p w14:paraId="4CB1E468" w14:textId="77777777" w:rsidR="00BD4FF2" w:rsidRDefault="00BD4FF2" w:rsidP="003B4DC4">
            <w:pPr>
              <w:rPr>
                <w:color w:val="FFFFFF" w:themeColor="background1"/>
              </w:rPr>
            </w:pPr>
          </w:p>
          <w:p w14:paraId="556342E6" w14:textId="77777777" w:rsidR="00BD4FF2" w:rsidRDefault="00BD4FF2" w:rsidP="003B4DC4">
            <w:pPr>
              <w:rPr>
                <w:color w:val="FFFFFF" w:themeColor="background1"/>
              </w:rPr>
            </w:pPr>
          </w:p>
          <w:p w14:paraId="140C1B92" w14:textId="77777777" w:rsidR="00BD4FF2" w:rsidRDefault="00BD4FF2" w:rsidP="003B4DC4">
            <w:pPr>
              <w:rPr>
                <w:color w:val="FFFFFF" w:themeColor="background1"/>
              </w:rPr>
            </w:pPr>
          </w:p>
          <w:p w14:paraId="6C6041E1" w14:textId="77777777" w:rsidR="00BD4FF2" w:rsidRDefault="00BD4FF2" w:rsidP="003B4DC4">
            <w:pPr>
              <w:rPr>
                <w:color w:val="FFFFFF" w:themeColor="background1"/>
              </w:rPr>
            </w:pPr>
          </w:p>
          <w:p w14:paraId="0F68045F" w14:textId="77777777" w:rsidR="00BD4FF2" w:rsidRDefault="00BD4FF2" w:rsidP="003B4DC4">
            <w:pPr>
              <w:rPr>
                <w:color w:val="FFFFFF" w:themeColor="background1"/>
              </w:rPr>
            </w:pPr>
          </w:p>
          <w:p w14:paraId="55173B6F" w14:textId="77777777" w:rsidR="00BD4FF2" w:rsidRDefault="00BD4FF2" w:rsidP="003B4DC4">
            <w:pPr>
              <w:rPr>
                <w:color w:val="FFFFFF" w:themeColor="background1"/>
              </w:rPr>
            </w:pPr>
          </w:p>
          <w:p w14:paraId="4E9BEBD6" w14:textId="77777777" w:rsidR="00BD4FF2" w:rsidRDefault="00BD4FF2" w:rsidP="003B4DC4">
            <w:pPr>
              <w:rPr>
                <w:color w:val="FFFFFF" w:themeColor="background1"/>
              </w:rPr>
            </w:pPr>
          </w:p>
          <w:p w14:paraId="506BFA5A" w14:textId="77777777" w:rsidR="00BD4FF2" w:rsidRDefault="00BD4FF2" w:rsidP="003B4DC4">
            <w:pPr>
              <w:rPr>
                <w:color w:val="FFFFFF" w:themeColor="background1"/>
              </w:rPr>
            </w:pPr>
          </w:p>
          <w:p w14:paraId="4A2DA3B8" w14:textId="77777777" w:rsidR="00BD4FF2" w:rsidRPr="00A663E3" w:rsidRDefault="00BD4FF2" w:rsidP="003B4DC4">
            <w:pPr>
              <w:pStyle w:val="Heading2"/>
            </w:pPr>
            <w:r>
              <w:t>Project</w:t>
            </w:r>
          </w:p>
          <w:p w14:paraId="4CE0379B" w14:textId="77777777" w:rsidR="00BD4FF2" w:rsidRDefault="00BD4FF2" w:rsidP="003B4DC4">
            <w:r w:rsidRPr="00BD4FF2">
              <w:rPr>
                <w:b/>
                <w:color w:val="0070C0"/>
              </w:rPr>
              <w:t>Project Management System</w:t>
            </w:r>
            <w:r w:rsidRPr="00BD4FF2">
              <w:rPr>
                <w:color w:val="0070C0"/>
              </w:rPr>
              <w:t xml:space="preserve"> </w:t>
            </w:r>
            <w:r>
              <w:t>– In-house project management system, this works as an interface between the admin, coordinators and students</w:t>
            </w:r>
          </w:p>
          <w:p w14:paraId="03C570DD" w14:textId="031872C9" w:rsidR="00BD4FF2" w:rsidRDefault="00BD4FF2" w:rsidP="003B4DC4">
            <w:pPr>
              <w:rPr>
                <w:b/>
              </w:rPr>
            </w:pPr>
            <w:r w:rsidRPr="006E1D40">
              <w:t>Technology used</w:t>
            </w:r>
            <w:r w:rsidRPr="006E1D40">
              <w:rPr>
                <w:b/>
              </w:rPr>
              <w:t xml:space="preserve"> </w:t>
            </w:r>
            <w:r>
              <w:rPr>
                <w:b/>
              </w:rPr>
              <w:t>Java</w:t>
            </w:r>
            <w:r w:rsidRPr="006E1D40">
              <w:rPr>
                <w:b/>
              </w:rPr>
              <w:t xml:space="preserve">, </w:t>
            </w:r>
            <w:r>
              <w:rPr>
                <w:b/>
              </w:rPr>
              <w:t>NetBeans</w:t>
            </w:r>
            <w:r w:rsidRPr="006E1D40">
              <w:rPr>
                <w:b/>
              </w:rPr>
              <w:t xml:space="preserve">, </w:t>
            </w:r>
            <w:r>
              <w:rPr>
                <w:b/>
              </w:rPr>
              <w:t>JavaScript</w:t>
            </w:r>
            <w:r w:rsidRPr="006E1D40">
              <w:rPr>
                <w:b/>
              </w:rPr>
              <w:t xml:space="preserve">, </w:t>
            </w:r>
            <w:r>
              <w:rPr>
                <w:b/>
              </w:rPr>
              <w:t>MySQL</w:t>
            </w:r>
          </w:p>
          <w:p w14:paraId="4CC0A599" w14:textId="0BBBDCA0" w:rsidR="00BD4FF2" w:rsidRPr="00A663E3" w:rsidRDefault="00BD4FF2" w:rsidP="003B4DC4">
            <w:pPr>
              <w:pStyle w:val="Heading2"/>
            </w:pPr>
            <w:r>
              <w:t>cErtifications</w:t>
            </w:r>
          </w:p>
          <w:p w14:paraId="5C09B764" w14:textId="77777777" w:rsidR="00BD4FF2" w:rsidRPr="008E51AE" w:rsidRDefault="00BD4FF2" w:rsidP="003B4DC4">
            <w:pPr>
              <w:pStyle w:val="ListParagraph"/>
              <w:numPr>
                <w:ilvl w:val="0"/>
                <w:numId w:val="6"/>
              </w:numPr>
              <w:pBdr>
                <w:between w:val="nil"/>
              </w:pBdr>
              <w:jc w:val="both"/>
              <w:rPr>
                <w:color w:val="000000"/>
                <w:szCs w:val="18"/>
              </w:rPr>
            </w:pPr>
            <w:r w:rsidRPr="008E51AE">
              <w:rPr>
                <w:color w:val="000000"/>
                <w:szCs w:val="18"/>
              </w:rPr>
              <w:t xml:space="preserve">Red Hat Certificate </w:t>
            </w:r>
          </w:p>
          <w:p w14:paraId="7BCD5AE8" w14:textId="77777777" w:rsidR="00BD4FF2" w:rsidRPr="008E51AE" w:rsidRDefault="00BD4FF2" w:rsidP="003B4DC4">
            <w:pPr>
              <w:pStyle w:val="ListParagraph"/>
              <w:numPr>
                <w:ilvl w:val="0"/>
                <w:numId w:val="6"/>
              </w:numPr>
              <w:pBdr>
                <w:between w:val="nil"/>
              </w:pBdr>
              <w:jc w:val="both"/>
              <w:rPr>
                <w:color w:val="000000"/>
                <w:szCs w:val="18"/>
              </w:rPr>
            </w:pPr>
            <w:r w:rsidRPr="008E51AE">
              <w:rPr>
                <w:color w:val="000000"/>
                <w:szCs w:val="18"/>
              </w:rPr>
              <w:t>Microsoft Student Partner Certiﬁcate</w:t>
            </w:r>
          </w:p>
          <w:p w14:paraId="2F2DE300" w14:textId="0FE00622" w:rsidR="00BD4FF2" w:rsidRPr="008E51AE" w:rsidRDefault="00BD4FF2" w:rsidP="003B4DC4">
            <w:pPr>
              <w:pStyle w:val="ListParagraph"/>
              <w:numPr>
                <w:ilvl w:val="0"/>
                <w:numId w:val="6"/>
              </w:numPr>
              <w:pBdr>
                <w:between w:val="nil"/>
              </w:pBdr>
              <w:jc w:val="both"/>
              <w:rPr>
                <w:color w:val="000000"/>
                <w:szCs w:val="18"/>
              </w:rPr>
            </w:pPr>
            <w:r w:rsidRPr="008E51AE">
              <w:rPr>
                <w:color w:val="000000"/>
                <w:szCs w:val="18"/>
              </w:rPr>
              <w:t xml:space="preserve">Data Science </w:t>
            </w:r>
            <w:r w:rsidR="00314930" w:rsidRPr="008E51AE">
              <w:rPr>
                <w:color w:val="000000"/>
                <w:szCs w:val="18"/>
              </w:rPr>
              <w:t>Certiﬁcate</w:t>
            </w:r>
          </w:p>
        </w:tc>
      </w:tr>
    </w:tbl>
    <w:p w14:paraId="6E20BE04" w14:textId="2D0FA4C9" w:rsidR="00140F67" w:rsidRDefault="00140F67" w:rsidP="002453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18"/>
        </w:rPr>
      </w:pPr>
    </w:p>
    <w:sectPr w:rsidR="00140F67" w:rsidSect="000C45F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B9E20" w14:textId="77777777" w:rsidR="0013532A" w:rsidRDefault="0013532A" w:rsidP="000C45FF">
      <w:r>
        <w:separator/>
      </w:r>
    </w:p>
  </w:endnote>
  <w:endnote w:type="continuationSeparator" w:id="0">
    <w:p w14:paraId="125CC2EE" w14:textId="77777777" w:rsidR="0013532A" w:rsidRDefault="0013532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Segoe UI Symbo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B503A" w14:textId="77777777" w:rsidR="0019347C" w:rsidRDefault="001934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DBDE5" w14:textId="77777777" w:rsidR="0019347C" w:rsidRDefault="001934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4ABD5" w14:textId="77777777" w:rsidR="0019347C" w:rsidRDefault="00193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09D9" w14:textId="77777777" w:rsidR="0013532A" w:rsidRDefault="0013532A" w:rsidP="000C45FF">
      <w:r>
        <w:separator/>
      </w:r>
    </w:p>
  </w:footnote>
  <w:footnote w:type="continuationSeparator" w:id="0">
    <w:p w14:paraId="50F68376" w14:textId="77777777" w:rsidR="0013532A" w:rsidRDefault="0013532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33FEA" w14:textId="77777777" w:rsidR="0019347C" w:rsidRDefault="001934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02065" w14:textId="77777777" w:rsidR="00362768" w:rsidRDefault="0036276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8F740E" wp14:editId="5E027AD0">
          <wp:simplePos x="0" y="0"/>
          <wp:positionH relativeFrom="margin">
            <wp:align>center</wp:align>
          </wp:positionH>
          <wp:positionV relativeFrom="paragraph">
            <wp:posOffset>-219075</wp:posOffset>
          </wp:positionV>
          <wp:extent cx="7261200" cy="9583200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1200" cy="958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213E8" w14:textId="77777777" w:rsidR="0019347C" w:rsidRDefault="001934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D2861"/>
    <w:multiLevelType w:val="multilevel"/>
    <w:tmpl w:val="A78AF1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047157"/>
    <w:multiLevelType w:val="multilevel"/>
    <w:tmpl w:val="BE4283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C71DAA"/>
    <w:multiLevelType w:val="multilevel"/>
    <w:tmpl w:val="8F961104"/>
    <w:lvl w:ilvl="0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00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8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2C3443"/>
    <w:multiLevelType w:val="multilevel"/>
    <w:tmpl w:val="DEFC1AA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C1931C0"/>
    <w:multiLevelType w:val="hybridMultilevel"/>
    <w:tmpl w:val="2D8CA7E8"/>
    <w:lvl w:ilvl="0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7BCC13E5"/>
    <w:multiLevelType w:val="multilevel"/>
    <w:tmpl w:val="DD4AFF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FB"/>
    <w:rsid w:val="000348C2"/>
    <w:rsid w:val="00036450"/>
    <w:rsid w:val="00053C2C"/>
    <w:rsid w:val="000774A8"/>
    <w:rsid w:val="0009078E"/>
    <w:rsid w:val="00090BAC"/>
    <w:rsid w:val="00094499"/>
    <w:rsid w:val="000B55E8"/>
    <w:rsid w:val="000C45FF"/>
    <w:rsid w:val="000E3FD1"/>
    <w:rsid w:val="000F1304"/>
    <w:rsid w:val="000F5A98"/>
    <w:rsid w:val="00112054"/>
    <w:rsid w:val="0013532A"/>
    <w:rsid w:val="00137820"/>
    <w:rsid w:val="00140F67"/>
    <w:rsid w:val="001525E1"/>
    <w:rsid w:val="00152F6C"/>
    <w:rsid w:val="00180329"/>
    <w:rsid w:val="0019001F"/>
    <w:rsid w:val="001931D5"/>
    <w:rsid w:val="0019347C"/>
    <w:rsid w:val="001947CC"/>
    <w:rsid w:val="001A1A12"/>
    <w:rsid w:val="001A74A5"/>
    <w:rsid w:val="001B2ABD"/>
    <w:rsid w:val="001E0391"/>
    <w:rsid w:val="001E05F6"/>
    <w:rsid w:val="001E1759"/>
    <w:rsid w:val="001F1ECC"/>
    <w:rsid w:val="00216381"/>
    <w:rsid w:val="00223249"/>
    <w:rsid w:val="00225A93"/>
    <w:rsid w:val="002400EB"/>
    <w:rsid w:val="002453BF"/>
    <w:rsid w:val="00256CF7"/>
    <w:rsid w:val="00281FD5"/>
    <w:rsid w:val="002B4E17"/>
    <w:rsid w:val="002B5888"/>
    <w:rsid w:val="002D4B19"/>
    <w:rsid w:val="002E4FAB"/>
    <w:rsid w:val="002E72DF"/>
    <w:rsid w:val="002F54A7"/>
    <w:rsid w:val="00303A9D"/>
    <w:rsid w:val="0030481B"/>
    <w:rsid w:val="00310BC0"/>
    <w:rsid w:val="00312F59"/>
    <w:rsid w:val="00313ABC"/>
    <w:rsid w:val="00314930"/>
    <w:rsid w:val="003156FC"/>
    <w:rsid w:val="00320FA0"/>
    <w:rsid w:val="003254B5"/>
    <w:rsid w:val="00335E12"/>
    <w:rsid w:val="00362768"/>
    <w:rsid w:val="0037121F"/>
    <w:rsid w:val="003A6B7D"/>
    <w:rsid w:val="003B06CA"/>
    <w:rsid w:val="003B4DC4"/>
    <w:rsid w:val="003D77DE"/>
    <w:rsid w:val="003E11FD"/>
    <w:rsid w:val="004071FC"/>
    <w:rsid w:val="00412989"/>
    <w:rsid w:val="00427231"/>
    <w:rsid w:val="004406B6"/>
    <w:rsid w:val="0044325E"/>
    <w:rsid w:val="00445947"/>
    <w:rsid w:val="0045460B"/>
    <w:rsid w:val="00480384"/>
    <w:rsid w:val="004813B3"/>
    <w:rsid w:val="0048262A"/>
    <w:rsid w:val="004855F8"/>
    <w:rsid w:val="004871F7"/>
    <w:rsid w:val="00496591"/>
    <w:rsid w:val="004A77B9"/>
    <w:rsid w:val="004B6883"/>
    <w:rsid w:val="004C0829"/>
    <w:rsid w:val="004C63E4"/>
    <w:rsid w:val="004C6594"/>
    <w:rsid w:val="004D3011"/>
    <w:rsid w:val="004E5A6C"/>
    <w:rsid w:val="00503EF1"/>
    <w:rsid w:val="00523283"/>
    <w:rsid w:val="005262AC"/>
    <w:rsid w:val="00531E48"/>
    <w:rsid w:val="00534E04"/>
    <w:rsid w:val="005368F6"/>
    <w:rsid w:val="00546ABD"/>
    <w:rsid w:val="00564EFB"/>
    <w:rsid w:val="0058328A"/>
    <w:rsid w:val="00590F94"/>
    <w:rsid w:val="005927EF"/>
    <w:rsid w:val="00596F47"/>
    <w:rsid w:val="005A4E5B"/>
    <w:rsid w:val="005A7FB3"/>
    <w:rsid w:val="005C1221"/>
    <w:rsid w:val="005E22E7"/>
    <w:rsid w:val="005E39D5"/>
    <w:rsid w:val="005F2860"/>
    <w:rsid w:val="00600670"/>
    <w:rsid w:val="00603348"/>
    <w:rsid w:val="006167BC"/>
    <w:rsid w:val="00616CF8"/>
    <w:rsid w:val="0062123A"/>
    <w:rsid w:val="00646E75"/>
    <w:rsid w:val="00667CB9"/>
    <w:rsid w:val="006771D0"/>
    <w:rsid w:val="00677A86"/>
    <w:rsid w:val="00683D25"/>
    <w:rsid w:val="00685BDD"/>
    <w:rsid w:val="006C5083"/>
    <w:rsid w:val="006C7C70"/>
    <w:rsid w:val="006D1C9C"/>
    <w:rsid w:val="006E1D40"/>
    <w:rsid w:val="006F35DC"/>
    <w:rsid w:val="00715FCB"/>
    <w:rsid w:val="007174FB"/>
    <w:rsid w:val="00743101"/>
    <w:rsid w:val="007505E3"/>
    <w:rsid w:val="00757A29"/>
    <w:rsid w:val="007602FC"/>
    <w:rsid w:val="00763B68"/>
    <w:rsid w:val="007775E1"/>
    <w:rsid w:val="0078631B"/>
    <w:rsid w:val="007867A0"/>
    <w:rsid w:val="007909FE"/>
    <w:rsid w:val="007927F5"/>
    <w:rsid w:val="007A68F0"/>
    <w:rsid w:val="007D0833"/>
    <w:rsid w:val="007E2D76"/>
    <w:rsid w:val="00802CA0"/>
    <w:rsid w:val="00820FCE"/>
    <w:rsid w:val="00835099"/>
    <w:rsid w:val="008370BB"/>
    <w:rsid w:val="0086040E"/>
    <w:rsid w:val="008722F1"/>
    <w:rsid w:val="00881577"/>
    <w:rsid w:val="008A7D45"/>
    <w:rsid w:val="008C06D9"/>
    <w:rsid w:val="008C4E92"/>
    <w:rsid w:val="008E51AE"/>
    <w:rsid w:val="008F4C12"/>
    <w:rsid w:val="00903CEB"/>
    <w:rsid w:val="009102E9"/>
    <w:rsid w:val="009260CD"/>
    <w:rsid w:val="009457BC"/>
    <w:rsid w:val="0095211F"/>
    <w:rsid w:val="00952C25"/>
    <w:rsid w:val="0096394D"/>
    <w:rsid w:val="00971784"/>
    <w:rsid w:val="00981605"/>
    <w:rsid w:val="009D234C"/>
    <w:rsid w:val="009D73CD"/>
    <w:rsid w:val="009E1996"/>
    <w:rsid w:val="009F7009"/>
    <w:rsid w:val="00A12FBB"/>
    <w:rsid w:val="00A146E8"/>
    <w:rsid w:val="00A2118D"/>
    <w:rsid w:val="00A30829"/>
    <w:rsid w:val="00A41186"/>
    <w:rsid w:val="00A43DF7"/>
    <w:rsid w:val="00A6117F"/>
    <w:rsid w:val="00A625DF"/>
    <w:rsid w:val="00A66326"/>
    <w:rsid w:val="00A663E3"/>
    <w:rsid w:val="00A7778E"/>
    <w:rsid w:val="00A8322E"/>
    <w:rsid w:val="00A84B8F"/>
    <w:rsid w:val="00A8617E"/>
    <w:rsid w:val="00AA0F93"/>
    <w:rsid w:val="00AA173B"/>
    <w:rsid w:val="00AB0CE1"/>
    <w:rsid w:val="00AB2A9C"/>
    <w:rsid w:val="00AB7839"/>
    <w:rsid w:val="00AB79CD"/>
    <w:rsid w:val="00AD76E2"/>
    <w:rsid w:val="00B02CEB"/>
    <w:rsid w:val="00B04BC1"/>
    <w:rsid w:val="00B14AC2"/>
    <w:rsid w:val="00B15E6E"/>
    <w:rsid w:val="00B165CC"/>
    <w:rsid w:val="00B20152"/>
    <w:rsid w:val="00B3097A"/>
    <w:rsid w:val="00B359E4"/>
    <w:rsid w:val="00B52E43"/>
    <w:rsid w:val="00B55FC0"/>
    <w:rsid w:val="00B57D98"/>
    <w:rsid w:val="00B70850"/>
    <w:rsid w:val="00B8265B"/>
    <w:rsid w:val="00B914A5"/>
    <w:rsid w:val="00BA3909"/>
    <w:rsid w:val="00BB1F2C"/>
    <w:rsid w:val="00BB706A"/>
    <w:rsid w:val="00BC0761"/>
    <w:rsid w:val="00BC3441"/>
    <w:rsid w:val="00BD4FF2"/>
    <w:rsid w:val="00BE0797"/>
    <w:rsid w:val="00BE5BB0"/>
    <w:rsid w:val="00C066B6"/>
    <w:rsid w:val="00C37BA1"/>
    <w:rsid w:val="00C4674C"/>
    <w:rsid w:val="00C506CF"/>
    <w:rsid w:val="00C67BEC"/>
    <w:rsid w:val="00C72BED"/>
    <w:rsid w:val="00C73D3B"/>
    <w:rsid w:val="00C9578B"/>
    <w:rsid w:val="00CB0055"/>
    <w:rsid w:val="00CC7F9B"/>
    <w:rsid w:val="00CD1D8E"/>
    <w:rsid w:val="00CD385C"/>
    <w:rsid w:val="00CD6DA7"/>
    <w:rsid w:val="00CE0F3D"/>
    <w:rsid w:val="00D2522B"/>
    <w:rsid w:val="00D30749"/>
    <w:rsid w:val="00D31F90"/>
    <w:rsid w:val="00D35BB5"/>
    <w:rsid w:val="00D422DE"/>
    <w:rsid w:val="00D45061"/>
    <w:rsid w:val="00D50EE8"/>
    <w:rsid w:val="00D5459D"/>
    <w:rsid w:val="00D552EE"/>
    <w:rsid w:val="00D61426"/>
    <w:rsid w:val="00D8608E"/>
    <w:rsid w:val="00DA1F4D"/>
    <w:rsid w:val="00DA5E3B"/>
    <w:rsid w:val="00DB57CA"/>
    <w:rsid w:val="00DC389D"/>
    <w:rsid w:val="00DD0DE8"/>
    <w:rsid w:val="00DD172A"/>
    <w:rsid w:val="00E007E5"/>
    <w:rsid w:val="00E11BE5"/>
    <w:rsid w:val="00E139C4"/>
    <w:rsid w:val="00E21D2A"/>
    <w:rsid w:val="00E25A26"/>
    <w:rsid w:val="00E319C8"/>
    <w:rsid w:val="00E34BF7"/>
    <w:rsid w:val="00E4381A"/>
    <w:rsid w:val="00E51E5E"/>
    <w:rsid w:val="00E55D74"/>
    <w:rsid w:val="00E65FA9"/>
    <w:rsid w:val="00E905AB"/>
    <w:rsid w:val="00EA3B0D"/>
    <w:rsid w:val="00EC13F4"/>
    <w:rsid w:val="00EC2A19"/>
    <w:rsid w:val="00ED3ADC"/>
    <w:rsid w:val="00EE57B6"/>
    <w:rsid w:val="00EF2F80"/>
    <w:rsid w:val="00F07FF8"/>
    <w:rsid w:val="00F27259"/>
    <w:rsid w:val="00F352AC"/>
    <w:rsid w:val="00F60274"/>
    <w:rsid w:val="00F70244"/>
    <w:rsid w:val="00F73B6A"/>
    <w:rsid w:val="00F74226"/>
    <w:rsid w:val="00F77FB9"/>
    <w:rsid w:val="00F901F9"/>
    <w:rsid w:val="00FB068F"/>
    <w:rsid w:val="00FE4FFC"/>
    <w:rsid w:val="00FE64F8"/>
    <w:rsid w:val="00FF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BD2D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EFB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EFB"/>
    <w:rPr>
      <w:rFonts w:ascii="Segoe UI" w:hAnsi="Segoe UI" w:cs="Segoe UI"/>
      <w:sz w:val="18"/>
      <w:szCs w:val="18"/>
    </w:rPr>
  </w:style>
  <w:style w:type="paragraph" w:customStyle="1" w:styleId="DecimalAligned">
    <w:name w:val="Decimal Aligned"/>
    <w:basedOn w:val="Normal"/>
    <w:uiPriority w:val="40"/>
    <w:qFormat/>
    <w:rsid w:val="005368F6"/>
    <w:pPr>
      <w:tabs>
        <w:tab w:val="decimal" w:pos="360"/>
      </w:tabs>
      <w:spacing w:after="200" w:line="276" w:lineRule="auto"/>
    </w:pPr>
    <w:rPr>
      <w:rFonts w:cs="Times New Roman"/>
      <w:sz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5368F6"/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68F6"/>
    <w:rPr>
      <w:rFonts w:cs="Times New Roman"/>
      <w:sz w:val="20"/>
      <w:szCs w:val="20"/>
      <w:lang w:eastAsia="en-US"/>
    </w:rPr>
  </w:style>
  <w:style w:type="character" w:styleId="SubtleEmphasis">
    <w:name w:val="Subtle Emphasis"/>
    <w:basedOn w:val="DefaultParagraphFont"/>
    <w:uiPriority w:val="19"/>
    <w:qFormat/>
    <w:rsid w:val="005368F6"/>
    <w:rPr>
      <w:i/>
      <w:iCs/>
    </w:rPr>
  </w:style>
  <w:style w:type="table" w:styleId="MediumShading2-Accent5">
    <w:name w:val="Medium Shading 2 Accent 5"/>
    <w:basedOn w:val="TableNormal"/>
    <w:uiPriority w:val="64"/>
    <w:rsid w:val="005368F6"/>
    <w:rPr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053C2C"/>
    <w:rPr>
      <w:color w:val="548AB7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PlainTable1">
    <w:name w:val="Plain Table 1"/>
    <w:basedOn w:val="TableNormal"/>
    <w:uiPriority w:val="41"/>
    <w:rsid w:val="009102E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9102E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paragraph" w:styleId="ListParagraph">
    <w:name w:val="List Paragraph"/>
    <w:basedOn w:val="Normal"/>
    <w:uiPriority w:val="34"/>
    <w:semiHidden/>
    <w:qFormat/>
    <w:rsid w:val="0086040E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D4FF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1A1A12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srinivasan-nagaraja-rao" TargetMode="External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chart" Target="charts/chart1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mailto:enquiry@grras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mailto:riddhisi238@gmail.com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iddhisinghreena238@gmail.com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dqx247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47291319218359312"/>
          <c:y val="0"/>
          <c:w val="0.5270868078164069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70%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5275-4892-A219-33201D146BAD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Sheet1!$A$4:$A$9</c:f>
              <c:strCache>
                <c:ptCount val="6"/>
                <c:pt idx="0">
                  <c:v>Cloud (Microsoft Azure)</c:v>
                </c:pt>
                <c:pt idx="1">
                  <c:v>Data Structures, Algorithms</c:v>
                </c:pt>
                <c:pt idx="2">
                  <c:v>Web Development(HTML, CSS)</c:v>
                </c:pt>
                <c:pt idx="3">
                  <c:v>Database (DBMS, SQL)</c:v>
                </c:pt>
                <c:pt idx="4">
                  <c:v>Languages (Python,JavaScript)</c:v>
                </c:pt>
                <c:pt idx="5">
                  <c:v>Java </c:v>
                </c:pt>
              </c:strCache>
            </c:strRef>
          </c:cat>
          <c:val>
            <c:numRef>
              <c:f>Sheet1!$B$4:$B$9</c:f>
              <c:numCache>
                <c:formatCode>General</c:formatCode>
                <c:ptCount val="6"/>
                <c:pt idx="0">
                  <c:v>0.5</c:v>
                </c:pt>
                <c:pt idx="1">
                  <c:v>0.8</c:v>
                </c:pt>
                <c:pt idx="2">
                  <c:v>0.85</c:v>
                </c:pt>
                <c:pt idx="3">
                  <c:v>0.75</c:v>
                </c:pt>
                <c:pt idx="4">
                  <c:v>0.7</c:v>
                </c:pt>
                <c:pt idx="5">
                  <c:v>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275-4892-A219-33201D146B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EF9FACEAEDF4EAEAC05336708391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1D3C9-6AF7-426E-892D-58B272B08EEE}"/>
      </w:docPartPr>
      <w:docPartBody>
        <w:p w:rsidR="00473B88" w:rsidRDefault="00C264EC" w:rsidP="00C264EC">
          <w:pPr>
            <w:pStyle w:val="CEF9FACEAEDF4EAEAC053367083915E4"/>
          </w:pPr>
          <w:r w:rsidRPr="00D5459D">
            <w:t>Profile</w:t>
          </w:r>
        </w:p>
      </w:docPartBody>
    </w:docPart>
    <w:docPart>
      <w:docPartPr>
        <w:name w:val="477D7B1A112B4C2ABC87897ED025C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2F062-C126-43E6-AE8B-D52164A57FFD}"/>
      </w:docPartPr>
      <w:docPartBody>
        <w:p w:rsidR="00473B88" w:rsidRDefault="00C264EC" w:rsidP="00C264EC">
          <w:pPr>
            <w:pStyle w:val="477D7B1A112B4C2ABC87897ED025CA74"/>
          </w:pPr>
          <w:r w:rsidRPr="00CB0055">
            <w:t>Contact</w:t>
          </w:r>
        </w:p>
      </w:docPartBody>
    </w:docPart>
    <w:docPart>
      <w:docPartPr>
        <w:name w:val="CABEDA773C6946569710FE508D13F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61E43-F379-4DBB-9883-DC2A5B5B84A3}"/>
      </w:docPartPr>
      <w:docPartBody>
        <w:p w:rsidR="00473B88" w:rsidRDefault="00C264EC" w:rsidP="00C264EC">
          <w:pPr>
            <w:pStyle w:val="CABEDA773C6946569710FE508D13FA87"/>
          </w:pPr>
          <w:r w:rsidRPr="004D3011">
            <w:t>EMAIL:</w:t>
          </w:r>
        </w:p>
      </w:docPartBody>
    </w:docPart>
    <w:docPart>
      <w:docPartPr>
        <w:name w:val="69B631F229A941EB80AB6CF984CA6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698C3-EC17-4973-A61F-AF8EED7E9DF3}"/>
      </w:docPartPr>
      <w:docPartBody>
        <w:p w:rsidR="00473B88" w:rsidRDefault="00C264EC" w:rsidP="00C264EC">
          <w:pPr>
            <w:pStyle w:val="69B631F229A941EB80AB6CF984CA603A"/>
          </w:pPr>
          <w:r w:rsidRPr="00CB0055">
            <w:t>Hobbies</w:t>
          </w:r>
        </w:p>
      </w:docPartBody>
    </w:docPart>
    <w:docPart>
      <w:docPartPr>
        <w:name w:val="1C4871C35627467E92168BD23AAA9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37B97-2790-4BE7-9EFB-8E135EF4E20E}"/>
      </w:docPartPr>
      <w:docPartBody>
        <w:p w:rsidR="00473B88" w:rsidRDefault="00C264EC" w:rsidP="00C264EC">
          <w:pPr>
            <w:pStyle w:val="1C4871C35627467E92168BD23AAA944F"/>
          </w:pPr>
          <w:r w:rsidRPr="00036450">
            <w:t>EDUCATION</w:t>
          </w:r>
        </w:p>
      </w:docPartBody>
    </w:docPart>
    <w:docPart>
      <w:docPartPr>
        <w:name w:val="D881D9B014E243AE95AB167AEAA26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AC97F-9962-4D59-A276-6E1B76362850}"/>
      </w:docPartPr>
      <w:docPartBody>
        <w:p w:rsidR="00473B88" w:rsidRDefault="00C264EC" w:rsidP="00C264EC">
          <w:pPr>
            <w:pStyle w:val="D881D9B014E243AE95AB167AEAA26930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Segoe UI Symbo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29"/>
    <w:rsid w:val="00072AC5"/>
    <w:rsid w:val="00197EEE"/>
    <w:rsid w:val="001D668D"/>
    <w:rsid w:val="00242FB0"/>
    <w:rsid w:val="00290F50"/>
    <w:rsid w:val="003923CE"/>
    <w:rsid w:val="003C0497"/>
    <w:rsid w:val="003C47F7"/>
    <w:rsid w:val="003F4BA1"/>
    <w:rsid w:val="0046390C"/>
    <w:rsid w:val="00473B88"/>
    <w:rsid w:val="005B2A1C"/>
    <w:rsid w:val="006D5866"/>
    <w:rsid w:val="007A1987"/>
    <w:rsid w:val="007D5B29"/>
    <w:rsid w:val="008D75AD"/>
    <w:rsid w:val="00AE5098"/>
    <w:rsid w:val="00B111F9"/>
    <w:rsid w:val="00C264EC"/>
    <w:rsid w:val="00CA0AF1"/>
    <w:rsid w:val="00CF3FD2"/>
    <w:rsid w:val="00D433C3"/>
    <w:rsid w:val="00F9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264EC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CD4C77D346464CBABA3F7F024C2694">
    <w:name w:val="18CD4C77D346464CBABA3F7F024C2694"/>
  </w:style>
  <w:style w:type="paragraph" w:customStyle="1" w:styleId="87E730CC58E3491C8C87A3DBDA34EE88">
    <w:name w:val="87E730CC58E3491C8C87A3DBDA34EE88"/>
  </w:style>
  <w:style w:type="paragraph" w:customStyle="1" w:styleId="0C37445D6A174D4CBCD3E29FDFDAB16E">
    <w:name w:val="0C37445D6A174D4CBCD3E29FDFDAB16E"/>
  </w:style>
  <w:style w:type="paragraph" w:customStyle="1" w:styleId="554602687E334F03A63C64604D8187FA">
    <w:name w:val="554602687E334F03A63C64604D8187FA"/>
  </w:style>
  <w:style w:type="paragraph" w:customStyle="1" w:styleId="F07C57A853204114AF0AD30CDDC12888">
    <w:name w:val="F07C57A853204114AF0AD30CDDC12888"/>
  </w:style>
  <w:style w:type="paragraph" w:customStyle="1" w:styleId="AD8C375A780D48DAAC04D842C393C12A">
    <w:name w:val="AD8C375A780D48DAAC04D842C393C12A"/>
  </w:style>
  <w:style w:type="paragraph" w:customStyle="1" w:styleId="7B025EF1239F4BFDBDF77EEEDE6B6103">
    <w:name w:val="7B025EF1239F4BFDBDF77EEEDE6B6103"/>
  </w:style>
  <w:style w:type="paragraph" w:customStyle="1" w:styleId="7B0097F575CB4F68A808A525CFBA6D32">
    <w:name w:val="7B0097F575CB4F68A808A525CFBA6D32"/>
  </w:style>
  <w:style w:type="paragraph" w:customStyle="1" w:styleId="48E0C67BD4CD431E929705F5786B14A4">
    <w:name w:val="48E0C67BD4CD431E929705F5786B14A4"/>
  </w:style>
  <w:style w:type="paragraph" w:customStyle="1" w:styleId="FE5D4B056AA24144BE7CA2B9DB6F2C47">
    <w:name w:val="FE5D4B056AA24144BE7CA2B9DB6F2C4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A25237991164FB2BD8F7778CD587EC1">
    <w:name w:val="5A25237991164FB2BD8F7778CD587EC1"/>
  </w:style>
  <w:style w:type="paragraph" w:customStyle="1" w:styleId="37B7B09B83DD487581F211998B47A948">
    <w:name w:val="37B7B09B83DD487581F211998B47A948"/>
  </w:style>
  <w:style w:type="paragraph" w:customStyle="1" w:styleId="9C3892E490D54F85B6406E8AE8E7EC40">
    <w:name w:val="9C3892E490D54F85B6406E8AE8E7EC40"/>
  </w:style>
  <w:style w:type="paragraph" w:customStyle="1" w:styleId="5B3E2CA87B6C48908D0ED9F9EDFE58C1">
    <w:name w:val="5B3E2CA87B6C48908D0ED9F9EDFE58C1"/>
  </w:style>
  <w:style w:type="paragraph" w:customStyle="1" w:styleId="A059F4351C16452981D1A49AAE287352">
    <w:name w:val="A059F4351C16452981D1A49AAE287352"/>
  </w:style>
  <w:style w:type="paragraph" w:customStyle="1" w:styleId="D2BC26B5DC884FFC8E2EA9228ED7BCD1">
    <w:name w:val="D2BC26B5DC884FFC8E2EA9228ED7BCD1"/>
  </w:style>
  <w:style w:type="paragraph" w:customStyle="1" w:styleId="2DE45084F40B4A65BD94AF5727D2BB66">
    <w:name w:val="2DE45084F40B4A65BD94AF5727D2BB66"/>
  </w:style>
  <w:style w:type="paragraph" w:customStyle="1" w:styleId="0ED661EB9EB94CBD866B6CCCC23DFB6B">
    <w:name w:val="0ED661EB9EB94CBD866B6CCCC23DFB6B"/>
  </w:style>
  <w:style w:type="paragraph" w:customStyle="1" w:styleId="EE0F875F87044F61A924020B0E04F516">
    <w:name w:val="EE0F875F87044F61A924020B0E04F516"/>
  </w:style>
  <w:style w:type="paragraph" w:customStyle="1" w:styleId="A36B332EDFB64C6AB59BCC2A50D32D62">
    <w:name w:val="A36B332EDFB64C6AB59BCC2A50D32D62"/>
  </w:style>
  <w:style w:type="paragraph" w:customStyle="1" w:styleId="018555E6AF664068B1B919D8B6CAFB3A">
    <w:name w:val="018555E6AF664068B1B919D8B6CAFB3A"/>
  </w:style>
  <w:style w:type="paragraph" w:customStyle="1" w:styleId="A1CFC81F08C5465B9DFB62E932013615">
    <w:name w:val="A1CFC81F08C5465B9DFB62E932013615"/>
  </w:style>
  <w:style w:type="paragraph" w:customStyle="1" w:styleId="E1BD0BD359BB46CDADA1D817810D529E">
    <w:name w:val="E1BD0BD359BB46CDADA1D817810D529E"/>
  </w:style>
  <w:style w:type="paragraph" w:customStyle="1" w:styleId="0D1871C787AD4C578C1F547766F7819E">
    <w:name w:val="0D1871C787AD4C578C1F547766F7819E"/>
  </w:style>
  <w:style w:type="paragraph" w:customStyle="1" w:styleId="E919035624E94F1EB1A5CB397CE8E87A">
    <w:name w:val="E919035624E94F1EB1A5CB397CE8E87A"/>
  </w:style>
  <w:style w:type="paragraph" w:customStyle="1" w:styleId="D1448E559E7040D4817EFC3DFFFD3E56">
    <w:name w:val="D1448E559E7040D4817EFC3DFFFD3E56"/>
  </w:style>
  <w:style w:type="paragraph" w:customStyle="1" w:styleId="026AA907A8074F95954059CC6E770DF3">
    <w:name w:val="026AA907A8074F95954059CC6E770DF3"/>
  </w:style>
  <w:style w:type="paragraph" w:customStyle="1" w:styleId="E156E854742A449EBA6DF30C13FF680D">
    <w:name w:val="E156E854742A449EBA6DF30C13FF680D"/>
  </w:style>
  <w:style w:type="paragraph" w:customStyle="1" w:styleId="3A35DF787D3D4BEF9A48BB108252B6B4">
    <w:name w:val="3A35DF787D3D4BEF9A48BB108252B6B4"/>
  </w:style>
  <w:style w:type="paragraph" w:customStyle="1" w:styleId="8036731CD1B14A90A2D97E43E2B3028A">
    <w:name w:val="8036731CD1B14A90A2D97E43E2B3028A"/>
  </w:style>
  <w:style w:type="paragraph" w:customStyle="1" w:styleId="15C581E3EA864867A1B1E3EB93D4D4EB">
    <w:name w:val="15C581E3EA864867A1B1E3EB93D4D4EB"/>
  </w:style>
  <w:style w:type="paragraph" w:customStyle="1" w:styleId="B90BEE0A3CDD4D1C95F5C970C2333367">
    <w:name w:val="B90BEE0A3CDD4D1C95F5C970C2333367"/>
  </w:style>
  <w:style w:type="paragraph" w:customStyle="1" w:styleId="615A4F974024481F8A877B1424C6398F">
    <w:name w:val="615A4F974024481F8A877B1424C6398F"/>
  </w:style>
  <w:style w:type="paragraph" w:customStyle="1" w:styleId="1AB6D356E21041419EEDF49CDC456D3E">
    <w:name w:val="1AB6D356E21041419EEDF49CDC456D3E"/>
  </w:style>
  <w:style w:type="paragraph" w:customStyle="1" w:styleId="A0D71EF530404F8BAA6FF036141F2328">
    <w:name w:val="A0D71EF530404F8BAA6FF036141F2328"/>
  </w:style>
  <w:style w:type="paragraph" w:customStyle="1" w:styleId="BF283FA6925F4C2AA2EBB7EB8DA69C23">
    <w:name w:val="BF283FA6925F4C2AA2EBB7EB8DA69C23"/>
  </w:style>
  <w:style w:type="paragraph" w:customStyle="1" w:styleId="C81F4019061D488F839CC4FAAD36C60D">
    <w:name w:val="C81F4019061D488F839CC4FAAD36C60D"/>
  </w:style>
  <w:style w:type="paragraph" w:customStyle="1" w:styleId="E7EB0F11E13548B283F7E827A35001CD">
    <w:name w:val="E7EB0F11E13548B283F7E827A35001CD"/>
  </w:style>
  <w:style w:type="paragraph" w:customStyle="1" w:styleId="C7BB52F0C3D643149B1F5664BACB41B2">
    <w:name w:val="C7BB52F0C3D643149B1F5664BACB41B2"/>
  </w:style>
  <w:style w:type="paragraph" w:customStyle="1" w:styleId="BDE69C5174FD424D9F58DAE2242781DE">
    <w:name w:val="BDE69C5174FD424D9F58DAE2242781DE"/>
  </w:style>
  <w:style w:type="character" w:customStyle="1" w:styleId="Heading2Char">
    <w:name w:val="Heading 2 Char"/>
    <w:basedOn w:val="DefaultParagraphFont"/>
    <w:link w:val="Heading2"/>
    <w:uiPriority w:val="9"/>
    <w:rsid w:val="00C264EC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E9C664789F0D44E7BBD83299AAF883D6">
    <w:name w:val="E9C664789F0D44E7BBD83299AAF883D6"/>
  </w:style>
  <w:style w:type="paragraph" w:customStyle="1" w:styleId="D02B486B500F47C7AE92E357067B0ABC">
    <w:name w:val="D02B486B500F47C7AE92E357067B0ABC"/>
    <w:rsid w:val="007D5B29"/>
  </w:style>
  <w:style w:type="paragraph" w:customStyle="1" w:styleId="B0ACDF83E45747B78F76FCFCEB64E0C9">
    <w:name w:val="B0ACDF83E45747B78F76FCFCEB64E0C9"/>
    <w:rsid w:val="007D5B29"/>
  </w:style>
  <w:style w:type="paragraph" w:customStyle="1" w:styleId="7E15D76B007542D092EB14E25E0DAAA8">
    <w:name w:val="7E15D76B007542D092EB14E25E0DAAA8"/>
    <w:rsid w:val="007D5B29"/>
  </w:style>
  <w:style w:type="paragraph" w:customStyle="1" w:styleId="41D666261CF8474CB103A5273ACC583D">
    <w:name w:val="41D666261CF8474CB103A5273ACC583D"/>
    <w:rsid w:val="007D5B29"/>
  </w:style>
  <w:style w:type="paragraph" w:customStyle="1" w:styleId="9E99CF7CD438401DB252747961593624">
    <w:name w:val="9E99CF7CD438401DB252747961593624"/>
    <w:rsid w:val="007D5B29"/>
  </w:style>
  <w:style w:type="paragraph" w:customStyle="1" w:styleId="65144E0544BB46E4BE2F61F6FE1E362B">
    <w:name w:val="65144E0544BB46E4BE2F61F6FE1E362B"/>
    <w:rsid w:val="007D5B29"/>
  </w:style>
  <w:style w:type="paragraph" w:customStyle="1" w:styleId="7D034A94C77947DEA1B445359AC78774">
    <w:name w:val="7D034A94C77947DEA1B445359AC78774"/>
    <w:rsid w:val="007D5B29"/>
  </w:style>
  <w:style w:type="paragraph" w:customStyle="1" w:styleId="5C348BF6885141F9AB9EA67EB06250D0">
    <w:name w:val="5C348BF6885141F9AB9EA67EB06250D0"/>
    <w:rsid w:val="007D5B29"/>
  </w:style>
  <w:style w:type="paragraph" w:customStyle="1" w:styleId="0F0736E6612345BABFC8C415CE3D593D">
    <w:name w:val="0F0736E6612345BABFC8C415CE3D593D"/>
    <w:rsid w:val="007D5B29"/>
  </w:style>
  <w:style w:type="paragraph" w:customStyle="1" w:styleId="412C80C865A34EB195265000A041A2BB">
    <w:name w:val="412C80C865A34EB195265000A041A2BB"/>
    <w:rsid w:val="007D5B29"/>
  </w:style>
  <w:style w:type="paragraph" w:customStyle="1" w:styleId="A585514C806445359266FA1BE1D7746F">
    <w:name w:val="A585514C806445359266FA1BE1D7746F"/>
    <w:rsid w:val="007D5B29"/>
  </w:style>
  <w:style w:type="paragraph" w:customStyle="1" w:styleId="FC69D2BD980C4130AFAC540B13FB1972">
    <w:name w:val="FC69D2BD980C4130AFAC540B13FB1972"/>
    <w:rsid w:val="007D5B29"/>
  </w:style>
  <w:style w:type="paragraph" w:customStyle="1" w:styleId="5AA051A9005A462D97E3CFE79DBD4FE2">
    <w:name w:val="5AA051A9005A462D97E3CFE79DBD4FE2"/>
    <w:rsid w:val="007D5B29"/>
  </w:style>
  <w:style w:type="paragraph" w:customStyle="1" w:styleId="539B5A0B4D2B434BB941FFC4497ADE3D">
    <w:name w:val="539B5A0B4D2B434BB941FFC4497ADE3D"/>
    <w:rsid w:val="007D5B29"/>
  </w:style>
  <w:style w:type="paragraph" w:customStyle="1" w:styleId="644C25DEEB6C49879518F73EA9FCED70">
    <w:name w:val="644C25DEEB6C49879518F73EA9FCED70"/>
    <w:rsid w:val="007D5B29"/>
  </w:style>
  <w:style w:type="paragraph" w:customStyle="1" w:styleId="4AD741A80655472D9ABC1B77E1DABAF6">
    <w:name w:val="4AD741A80655472D9ABC1B77E1DABAF6"/>
    <w:rsid w:val="007D5B29"/>
  </w:style>
  <w:style w:type="paragraph" w:customStyle="1" w:styleId="256EBA91944940E4A6A5C5BF028A37FD">
    <w:name w:val="256EBA91944940E4A6A5C5BF028A37FD"/>
    <w:rsid w:val="007D5B29"/>
  </w:style>
  <w:style w:type="paragraph" w:customStyle="1" w:styleId="744569DA249F46DDAB0E22E821AECDA9">
    <w:name w:val="744569DA249F46DDAB0E22E821AECDA9"/>
    <w:rsid w:val="007D5B29"/>
  </w:style>
  <w:style w:type="paragraph" w:customStyle="1" w:styleId="46B7D729D51F4A74B81EF545FC984940">
    <w:name w:val="46B7D729D51F4A74B81EF545FC984940"/>
    <w:rsid w:val="007D5B29"/>
  </w:style>
  <w:style w:type="paragraph" w:customStyle="1" w:styleId="E6A09122301B4DDAB01055D974665666">
    <w:name w:val="E6A09122301B4DDAB01055D974665666"/>
    <w:rsid w:val="007D5B29"/>
  </w:style>
  <w:style w:type="paragraph" w:customStyle="1" w:styleId="02804EA606584AB186F895F986930E05">
    <w:name w:val="02804EA606584AB186F895F986930E05"/>
    <w:rsid w:val="007D5B29"/>
  </w:style>
  <w:style w:type="paragraph" w:customStyle="1" w:styleId="8101E5A5C4B246DAB5A3E6DEA2146497">
    <w:name w:val="8101E5A5C4B246DAB5A3E6DEA2146497"/>
    <w:rsid w:val="007D5B29"/>
  </w:style>
  <w:style w:type="paragraph" w:customStyle="1" w:styleId="B32956E5BB7348768AFA303F6016F92C">
    <w:name w:val="B32956E5BB7348768AFA303F6016F92C"/>
    <w:rsid w:val="007D5B29"/>
  </w:style>
  <w:style w:type="paragraph" w:customStyle="1" w:styleId="E398BDDD01D2433E9D4DF8B2C0588FE1">
    <w:name w:val="E398BDDD01D2433E9D4DF8B2C0588FE1"/>
    <w:rsid w:val="007D5B29"/>
  </w:style>
  <w:style w:type="paragraph" w:customStyle="1" w:styleId="2CCC63BCFC2242C68ECC1F5320779F9C">
    <w:name w:val="2CCC63BCFC2242C68ECC1F5320779F9C"/>
    <w:rsid w:val="007D5B29"/>
  </w:style>
  <w:style w:type="paragraph" w:customStyle="1" w:styleId="CA6AFB9DD3A14F7199CD3E6F87AE1572">
    <w:name w:val="CA6AFB9DD3A14F7199CD3E6F87AE1572"/>
    <w:rsid w:val="007D5B29"/>
  </w:style>
  <w:style w:type="paragraph" w:customStyle="1" w:styleId="7760AF0F39C049929B85295FB437A7CF">
    <w:name w:val="7760AF0F39C049929B85295FB437A7CF"/>
    <w:rsid w:val="007D5B29"/>
  </w:style>
  <w:style w:type="paragraph" w:customStyle="1" w:styleId="9EF1C261CC344B04971659CB80C3B545">
    <w:name w:val="9EF1C261CC344B04971659CB80C3B545"/>
    <w:rsid w:val="007D5B29"/>
  </w:style>
  <w:style w:type="paragraph" w:customStyle="1" w:styleId="9DDF302D20BC4DAC949D496B3F9BC49A">
    <w:name w:val="9DDF302D20BC4DAC949D496B3F9BC49A"/>
    <w:rsid w:val="007D5B29"/>
  </w:style>
  <w:style w:type="paragraph" w:customStyle="1" w:styleId="98FD779B0A0047AAB68B48ED1BA85040">
    <w:name w:val="98FD779B0A0047AAB68B48ED1BA85040"/>
    <w:rsid w:val="007D5B29"/>
  </w:style>
  <w:style w:type="paragraph" w:customStyle="1" w:styleId="815FD73868D447A9BD03A8D92AF950AE">
    <w:name w:val="815FD73868D447A9BD03A8D92AF950AE"/>
    <w:rsid w:val="007D5B29"/>
  </w:style>
  <w:style w:type="paragraph" w:customStyle="1" w:styleId="ADD7C86FD6CF44B885D12DB149063736">
    <w:name w:val="ADD7C86FD6CF44B885D12DB149063736"/>
    <w:rsid w:val="007D5B29"/>
  </w:style>
  <w:style w:type="paragraph" w:customStyle="1" w:styleId="D7786EB0E2CD4B36A45E5D9BF3AA80C4">
    <w:name w:val="D7786EB0E2CD4B36A45E5D9BF3AA80C4"/>
    <w:rsid w:val="007D5B29"/>
  </w:style>
  <w:style w:type="paragraph" w:customStyle="1" w:styleId="A80CFA921C044BF4BCE18C366DD7AAD5">
    <w:name w:val="A80CFA921C044BF4BCE18C366DD7AAD5"/>
    <w:rsid w:val="007D5B29"/>
  </w:style>
  <w:style w:type="paragraph" w:customStyle="1" w:styleId="451E2E943017480DB056F905212764B8">
    <w:name w:val="451E2E943017480DB056F905212764B8"/>
    <w:rsid w:val="007D5B29"/>
  </w:style>
  <w:style w:type="paragraph" w:customStyle="1" w:styleId="18E74176BCC34E35A2FB48E09E7A459A">
    <w:name w:val="18E74176BCC34E35A2FB48E09E7A459A"/>
    <w:rsid w:val="007D5B29"/>
  </w:style>
  <w:style w:type="paragraph" w:customStyle="1" w:styleId="5E7898CC12894F3AA3A2CD87ECC90A77">
    <w:name w:val="5E7898CC12894F3AA3A2CD87ECC90A77"/>
    <w:rsid w:val="007D5B29"/>
  </w:style>
  <w:style w:type="paragraph" w:customStyle="1" w:styleId="AF62967AEEED46E8819E9C77674022C7">
    <w:name w:val="AF62967AEEED46E8819E9C77674022C7"/>
    <w:rsid w:val="007D5B29"/>
  </w:style>
  <w:style w:type="paragraph" w:customStyle="1" w:styleId="027A08F8C05341D4A3134DBC33E2DCD0">
    <w:name w:val="027A08F8C05341D4A3134DBC33E2DCD0"/>
    <w:rsid w:val="007D5B29"/>
  </w:style>
  <w:style w:type="paragraph" w:customStyle="1" w:styleId="357B835E78B2417CBC949795FD4918DC">
    <w:name w:val="357B835E78B2417CBC949795FD4918DC"/>
    <w:rsid w:val="007D5B29"/>
  </w:style>
  <w:style w:type="paragraph" w:customStyle="1" w:styleId="001695DE2C9E46049CE6B4117644055A">
    <w:name w:val="001695DE2C9E46049CE6B4117644055A"/>
    <w:rsid w:val="007D5B29"/>
  </w:style>
  <w:style w:type="paragraph" w:customStyle="1" w:styleId="71F747DFA6A047759626317F208FBDCB">
    <w:name w:val="71F747DFA6A047759626317F208FBDCB"/>
    <w:rsid w:val="007D5B29"/>
  </w:style>
  <w:style w:type="paragraph" w:customStyle="1" w:styleId="1DFCB06BB6334633818AE008FBF8AB4D">
    <w:name w:val="1DFCB06BB6334633818AE008FBF8AB4D"/>
    <w:rsid w:val="007D5B29"/>
  </w:style>
  <w:style w:type="paragraph" w:customStyle="1" w:styleId="C3C83308EDBE46BFAEAF932DDAF2082F">
    <w:name w:val="C3C83308EDBE46BFAEAF932DDAF2082F"/>
    <w:rsid w:val="007D5B29"/>
  </w:style>
  <w:style w:type="paragraph" w:customStyle="1" w:styleId="BFC7F26B401D4C1D8DE1F9E2114A6CD5">
    <w:name w:val="BFC7F26B401D4C1D8DE1F9E2114A6CD5"/>
    <w:rsid w:val="007D5B29"/>
  </w:style>
  <w:style w:type="paragraph" w:customStyle="1" w:styleId="DF035E000BE349878C5C359303785D29">
    <w:name w:val="DF035E000BE349878C5C359303785D29"/>
    <w:rsid w:val="007D5B29"/>
  </w:style>
  <w:style w:type="paragraph" w:customStyle="1" w:styleId="BB7BA255D7BB4CFAA4AFEF4329DB0855">
    <w:name w:val="BB7BA255D7BB4CFAA4AFEF4329DB0855"/>
    <w:rsid w:val="007D5B29"/>
  </w:style>
  <w:style w:type="paragraph" w:customStyle="1" w:styleId="C07A9D3F754D42AE86768C152CEECECB">
    <w:name w:val="C07A9D3F754D42AE86768C152CEECECB"/>
    <w:rsid w:val="007D5B29"/>
  </w:style>
  <w:style w:type="paragraph" w:customStyle="1" w:styleId="8B2FB1A504364897A4EFFDAFE536F8C1">
    <w:name w:val="8B2FB1A504364897A4EFFDAFE536F8C1"/>
    <w:rsid w:val="007D5B29"/>
  </w:style>
  <w:style w:type="paragraph" w:customStyle="1" w:styleId="F9A174094551401494EEDED977FF49C8">
    <w:name w:val="F9A174094551401494EEDED977FF49C8"/>
    <w:rsid w:val="007D5B29"/>
  </w:style>
  <w:style w:type="paragraph" w:customStyle="1" w:styleId="5343FFE35F1244B1B034FAA360B03C6D">
    <w:name w:val="5343FFE35F1244B1B034FAA360B03C6D"/>
    <w:rsid w:val="007D5B29"/>
  </w:style>
  <w:style w:type="paragraph" w:customStyle="1" w:styleId="C34E46FEF45C482C95E6188B0EC812D6">
    <w:name w:val="C34E46FEF45C482C95E6188B0EC812D6"/>
    <w:rsid w:val="007D5B29"/>
  </w:style>
  <w:style w:type="paragraph" w:customStyle="1" w:styleId="76F0D2BE889B4D8090686F0A0FB6626A">
    <w:name w:val="76F0D2BE889B4D8090686F0A0FB6626A"/>
    <w:rsid w:val="007D5B29"/>
  </w:style>
  <w:style w:type="paragraph" w:customStyle="1" w:styleId="01ABA3AB364F439CA4B9C338FDE18FD4">
    <w:name w:val="01ABA3AB364F439CA4B9C338FDE18FD4"/>
    <w:rsid w:val="007D5B29"/>
  </w:style>
  <w:style w:type="paragraph" w:customStyle="1" w:styleId="D56AF449923C46B392B20C340BB5881A">
    <w:name w:val="D56AF449923C46B392B20C340BB5881A"/>
    <w:rsid w:val="007D5B29"/>
  </w:style>
  <w:style w:type="paragraph" w:customStyle="1" w:styleId="08230B1D45494175B0A6BB14511CA2A8">
    <w:name w:val="08230B1D45494175B0A6BB14511CA2A8"/>
    <w:rsid w:val="007D5B29"/>
  </w:style>
  <w:style w:type="paragraph" w:customStyle="1" w:styleId="AA0C6CE29557430784647F40625C73A0">
    <w:name w:val="AA0C6CE29557430784647F40625C73A0"/>
    <w:rsid w:val="007D5B29"/>
  </w:style>
  <w:style w:type="paragraph" w:customStyle="1" w:styleId="D60F0E154F2D428EA08658851B159B1A">
    <w:name w:val="D60F0E154F2D428EA08658851B159B1A"/>
    <w:rsid w:val="007D5B29"/>
  </w:style>
  <w:style w:type="paragraph" w:customStyle="1" w:styleId="8D9735D1E5944EB49A6B7973A0210DA8">
    <w:name w:val="8D9735D1E5944EB49A6B7973A0210DA8"/>
    <w:rsid w:val="007D5B29"/>
  </w:style>
  <w:style w:type="paragraph" w:customStyle="1" w:styleId="05DEFE25E08D42518560B6B5BC70899E">
    <w:name w:val="05DEFE25E08D42518560B6B5BC70899E"/>
    <w:rsid w:val="007D5B29"/>
  </w:style>
  <w:style w:type="paragraph" w:customStyle="1" w:styleId="D842A9483E0949C6BD94C7A653CA3729">
    <w:name w:val="D842A9483E0949C6BD94C7A653CA3729"/>
    <w:rsid w:val="007D5B29"/>
  </w:style>
  <w:style w:type="paragraph" w:customStyle="1" w:styleId="644FB2EF5FFA4FEEA5D5ADBFD9CFD790">
    <w:name w:val="644FB2EF5FFA4FEEA5D5ADBFD9CFD790"/>
    <w:rsid w:val="007D5B29"/>
  </w:style>
  <w:style w:type="paragraph" w:customStyle="1" w:styleId="66AC1D96121A47999DE12EA61F95DDEC">
    <w:name w:val="66AC1D96121A47999DE12EA61F95DDEC"/>
    <w:rsid w:val="007D5B29"/>
  </w:style>
  <w:style w:type="paragraph" w:customStyle="1" w:styleId="4DF7A32D4F6444E997D30BFB8CF1827A">
    <w:name w:val="4DF7A32D4F6444E997D30BFB8CF1827A"/>
    <w:rsid w:val="007D5B29"/>
  </w:style>
  <w:style w:type="paragraph" w:customStyle="1" w:styleId="5D16793137F444348B4126F844FA2818">
    <w:name w:val="5D16793137F444348B4126F844FA2818"/>
    <w:rsid w:val="007D5B29"/>
  </w:style>
  <w:style w:type="paragraph" w:customStyle="1" w:styleId="5B63FD8453C349E5A8046A0E4D90DA1F">
    <w:name w:val="5B63FD8453C349E5A8046A0E4D90DA1F"/>
    <w:rsid w:val="007D5B29"/>
  </w:style>
  <w:style w:type="paragraph" w:customStyle="1" w:styleId="3A2AEF6DAC61419DAF13914F0CD11553">
    <w:name w:val="3A2AEF6DAC61419DAF13914F0CD11553"/>
    <w:rsid w:val="007D5B29"/>
  </w:style>
  <w:style w:type="paragraph" w:customStyle="1" w:styleId="9BB7D575A2BA43E8B99BE63E3F45611A">
    <w:name w:val="9BB7D575A2BA43E8B99BE63E3F45611A"/>
    <w:rsid w:val="007D5B29"/>
  </w:style>
  <w:style w:type="paragraph" w:customStyle="1" w:styleId="E81C23FA95704BA98DB795BBA4BD48E8">
    <w:name w:val="E81C23FA95704BA98DB795BBA4BD48E8"/>
    <w:rsid w:val="007D5B29"/>
  </w:style>
  <w:style w:type="paragraph" w:customStyle="1" w:styleId="8BD3458D77DF4228AD4C449E97B43E56">
    <w:name w:val="8BD3458D77DF4228AD4C449E97B43E56"/>
    <w:rsid w:val="007D5B29"/>
  </w:style>
  <w:style w:type="paragraph" w:customStyle="1" w:styleId="77EB17C4244740BEA1064892E8BA0A79">
    <w:name w:val="77EB17C4244740BEA1064892E8BA0A79"/>
    <w:rsid w:val="007D5B29"/>
  </w:style>
  <w:style w:type="paragraph" w:customStyle="1" w:styleId="DEF6B2C3679848DDB7877ED370DAB34A">
    <w:name w:val="DEF6B2C3679848DDB7877ED370DAB34A"/>
    <w:rsid w:val="007D5B29"/>
  </w:style>
  <w:style w:type="paragraph" w:customStyle="1" w:styleId="A0E6F742EB004A86BDFAD3B1BD940EE1">
    <w:name w:val="A0E6F742EB004A86BDFAD3B1BD940EE1"/>
    <w:rsid w:val="007D5B29"/>
  </w:style>
  <w:style w:type="paragraph" w:customStyle="1" w:styleId="841AD1AEEDFD49F5BC97C75B045D038C">
    <w:name w:val="841AD1AEEDFD49F5BC97C75B045D038C"/>
    <w:rsid w:val="007D5B29"/>
  </w:style>
  <w:style w:type="paragraph" w:customStyle="1" w:styleId="59115627BF2B492DB74B7D667F7E9468">
    <w:name w:val="59115627BF2B492DB74B7D667F7E9468"/>
    <w:rsid w:val="007D5B29"/>
  </w:style>
  <w:style w:type="paragraph" w:customStyle="1" w:styleId="3C41C03ACF5D46899C6D4F74F450639A">
    <w:name w:val="3C41C03ACF5D46899C6D4F74F450639A"/>
    <w:rsid w:val="007D5B29"/>
  </w:style>
  <w:style w:type="paragraph" w:customStyle="1" w:styleId="9DADAB3A6AFC44AD94C79098F04C88DF">
    <w:name w:val="9DADAB3A6AFC44AD94C79098F04C88DF"/>
    <w:rsid w:val="007D5B29"/>
  </w:style>
  <w:style w:type="paragraph" w:customStyle="1" w:styleId="C833B74479AE4E96AE03214C9D62D094">
    <w:name w:val="C833B74479AE4E96AE03214C9D62D094"/>
    <w:rsid w:val="007D5B29"/>
  </w:style>
  <w:style w:type="paragraph" w:customStyle="1" w:styleId="106CF8F6C4EE4CDEA9E9DD12387503C3">
    <w:name w:val="106CF8F6C4EE4CDEA9E9DD12387503C3"/>
    <w:rsid w:val="007D5B29"/>
  </w:style>
  <w:style w:type="paragraph" w:customStyle="1" w:styleId="BA9816701C36414C8D120054CBAA2427">
    <w:name w:val="BA9816701C36414C8D120054CBAA2427"/>
    <w:rsid w:val="007D5B29"/>
  </w:style>
  <w:style w:type="paragraph" w:customStyle="1" w:styleId="F7B5B0F38EDD4151B9F69608B41DCE10">
    <w:name w:val="F7B5B0F38EDD4151B9F69608B41DCE10"/>
    <w:rsid w:val="007D5B29"/>
  </w:style>
  <w:style w:type="paragraph" w:customStyle="1" w:styleId="41E434C37B9D41A6A757D868B6FA9024">
    <w:name w:val="41E434C37B9D41A6A757D868B6FA9024"/>
    <w:rsid w:val="007D5B29"/>
  </w:style>
  <w:style w:type="paragraph" w:customStyle="1" w:styleId="BDA7E730ABE040F2818E660FE1941F6D">
    <w:name w:val="BDA7E730ABE040F2818E660FE1941F6D"/>
    <w:rsid w:val="007D5B29"/>
  </w:style>
  <w:style w:type="paragraph" w:customStyle="1" w:styleId="4F62F7585F9C45D293EB68DF7F1AF8C6">
    <w:name w:val="4F62F7585F9C45D293EB68DF7F1AF8C6"/>
    <w:rsid w:val="007D5B29"/>
  </w:style>
  <w:style w:type="paragraph" w:customStyle="1" w:styleId="F47B46B0B3204E1F8CB4026B2D6A4F47">
    <w:name w:val="F47B46B0B3204E1F8CB4026B2D6A4F47"/>
    <w:rsid w:val="007D5B29"/>
  </w:style>
  <w:style w:type="paragraph" w:customStyle="1" w:styleId="EC1770E0956F4394A6DBBBFF494D7035">
    <w:name w:val="EC1770E0956F4394A6DBBBFF494D7035"/>
    <w:rsid w:val="007D5B29"/>
  </w:style>
  <w:style w:type="paragraph" w:customStyle="1" w:styleId="5F0A4622DED84A20B45A5BD181239097">
    <w:name w:val="5F0A4622DED84A20B45A5BD181239097"/>
    <w:rsid w:val="007D5B29"/>
  </w:style>
  <w:style w:type="paragraph" w:customStyle="1" w:styleId="666BE578901B460999810D61A2F4CFAE">
    <w:name w:val="666BE578901B460999810D61A2F4CFAE"/>
    <w:rsid w:val="007D5B29"/>
  </w:style>
  <w:style w:type="paragraph" w:customStyle="1" w:styleId="34BC1DE2993342F9A8D80F64A7B449BA">
    <w:name w:val="34BC1DE2993342F9A8D80F64A7B449BA"/>
    <w:rsid w:val="007D5B29"/>
  </w:style>
  <w:style w:type="paragraph" w:customStyle="1" w:styleId="3CA7DAF730C74373894BE1A7B68E4C1E">
    <w:name w:val="3CA7DAF730C74373894BE1A7B68E4C1E"/>
    <w:rsid w:val="007D5B29"/>
  </w:style>
  <w:style w:type="paragraph" w:customStyle="1" w:styleId="10EE39709A994F36A71D26E01DCAB500">
    <w:name w:val="10EE39709A994F36A71D26E01DCAB500"/>
    <w:rsid w:val="007D5B29"/>
  </w:style>
  <w:style w:type="paragraph" w:customStyle="1" w:styleId="49AD3D84660D4601B23450AFDFA0F96F">
    <w:name w:val="49AD3D84660D4601B23450AFDFA0F96F"/>
    <w:rsid w:val="007D5B29"/>
  </w:style>
  <w:style w:type="paragraph" w:customStyle="1" w:styleId="0A6F3472FF264EFFA80F0003DAADF63E">
    <w:name w:val="0A6F3472FF264EFFA80F0003DAADF63E"/>
    <w:rsid w:val="007D5B29"/>
  </w:style>
  <w:style w:type="paragraph" w:customStyle="1" w:styleId="A485E1BD6CEC43CA91F6DA376B0E7957">
    <w:name w:val="A485E1BD6CEC43CA91F6DA376B0E7957"/>
    <w:rsid w:val="007D5B29"/>
  </w:style>
  <w:style w:type="paragraph" w:customStyle="1" w:styleId="6A6D394A33824056AAC2A07E9E62F387">
    <w:name w:val="6A6D394A33824056AAC2A07E9E62F387"/>
    <w:rsid w:val="007D5B29"/>
  </w:style>
  <w:style w:type="paragraph" w:customStyle="1" w:styleId="4E548C1AB6C540298FAF6AE5AB7FCF2E">
    <w:name w:val="4E548C1AB6C540298FAF6AE5AB7FCF2E"/>
    <w:rsid w:val="007D5B29"/>
  </w:style>
  <w:style w:type="paragraph" w:customStyle="1" w:styleId="37A8D33BBA1A4AF8AA715B9608ED3B1A">
    <w:name w:val="37A8D33BBA1A4AF8AA715B9608ED3B1A"/>
    <w:rsid w:val="007D5B29"/>
  </w:style>
  <w:style w:type="paragraph" w:customStyle="1" w:styleId="35637EEAF0A04B61AC3B2BEFCBB5AB20">
    <w:name w:val="35637EEAF0A04B61AC3B2BEFCBB5AB20"/>
    <w:rsid w:val="007D5B29"/>
  </w:style>
  <w:style w:type="paragraph" w:customStyle="1" w:styleId="C7B6D773865E4462BE4643F9492533AA">
    <w:name w:val="C7B6D773865E4462BE4643F9492533AA"/>
    <w:rsid w:val="007D5B29"/>
  </w:style>
  <w:style w:type="paragraph" w:customStyle="1" w:styleId="636FB022F24848D095AA3B9DAED8C9E6">
    <w:name w:val="636FB022F24848D095AA3B9DAED8C9E6"/>
    <w:rsid w:val="007D5B29"/>
  </w:style>
  <w:style w:type="paragraph" w:customStyle="1" w:styleId="72A457A3E30D415F82D9D773493F6621">
    <w:name w:val="72A457A3E30D415F82D9D773493F6621"/>
    <w:rsid w:val="007D5B29"/>
  </w:style>
  <w:style w:type="paragraph" w:customStyle="1" w:styleId="D7421019967B446FBD58129D14F1674A">
    <w:name w:val="D7421019967B446FBD58129D14F1674A"/>
    <w:rsid w:val="007D5B29"/>
  </w:style>
  <w:style w:type="paragraph" w:customStyle="1" w:styleId="C96E45706E4142FDBC2CA0938BF228A8">
    <w:name w:val="C96E45706E4142FDBC2CA0938BF228A8"/>
    <w:rsid w:val="007D5B29"/>
  </w:style>
  <w:style w:type="paragraph" w:customStyle="1" w:styleId="B65787A200E24DD7BB0FA8E04B427CC9">
    <w:name w:val="B65787A200E24DD7BB0FA8E04B427CC9"/>
    <w:rsid w:val="007D5B29"/>
  </w:style>
  <w:style w:type="paragraph" w:customStyle="1" w:styleId="ED236E35890C441D83A50F7266397AC0">
    <w:name w:val="ED236E35890C441D83A50F7266397AC0"/>
    <w:rsid w:val="007D5B29"/>
  </w:style>
  <w:style w:type="paragraph" w:customStyle="1" w:styleId="A689C63BAE1543C890DCE9F22D41D405">
    <w:name w:val="A689C63BAE1543C890DCE9F22D41D405"/>
    <w:rsid w:val="007D5B29"/>
  </w:style>
  <w:style w:type="paragraph" w:customStyle="1" w:styleId="9415567FAED2474193A318CBD5C7E4B2">
    <w:name w:val="9415567FAED2474193A318CBD5C7E4B2"/>
    <w:rsid w:val="007D5B29"/>
  </w:style>
  <w:style w:type="paragraph" w:customStyle="1" w:styleId="759F9661464A4A81B2E3D302C7DEADE2">
    <w:name w:val="759F9661464A4A81B2E3D302C7DEADE2"/>
    <w:rsid w:val="007D5B29"/>
  </w:style>
  <w:style w:type="paragraph" w:customStyle="1" w:styleId="A5B5E9965E9042B1B9E333E8D8CBE4E0">
    <w:name w:val="A5B5E9965E9042B1B9E333E8D8CBE4E0"/>
    <w:rsid w:val="007D5B29"/>
  </w:style>
  <w:style w:type="paragraph" w:customStyle="1" w:styleId="1B0463BDD2864A8399E5095A3AD3B01E">
    <w:name w:val="1B0463BDD2864A8399E5095A3AD3B01E"/>
    <w:rsid w:val="007D5B29"/>
  </w:style>
  <w:style w:type="paragraph" w:customStyle="1" w:styleId="FC79E17620C8424DB02FA99F27933670">
    <w:name w:val="FC79E17620C8424DB02FA99F27933670"/>
    <w:rsid w:val="007D5B29"/>
  </w:style>
  <w:style w:type="paragraph" w:customStyle="1" w:styleId="CD961A50D306442F9EBF95EC521706FB">
    <w:name w:val="CD961A50D306442F9EBF95EC521706FB"/>
    <w:rsid w:val="007D5B29"/>
  </w:style>
  <w:style w:type="paragraph" w:customStyle="1" w:styleId="CA34273AF4C1419A96A809B1E34F9D15">
    <w:name w:val="CA34273AF4C1419A96A809B1E34F9D15"/>
    <w:rsid w:val="007D5B29"/>
  </w:style>
  <w:style w:type="paragraph" w:customStyle="1" w:styleId="0F3D54C8CFF145E3BB3621126370BD76">
    <w:name w:val="0F3D54C8CFF145E3BB3621126370BD76"/>
    <w:rsid w:val="007D5B29"/>
  </w:style>
  <w:style w:type="paragraph" w:customStyle="1" w:styleId="2119E6B5E1F44D53999117497AA2E4B9">
    <w:name w:val="2119E6B5E1F44D53999117497AA2E4B9"/>
    <w:rsid w:val="007D5B29"/>
  </w:style>
  <w:style w:type="paragraph" w:customStyle="1" w:styleId="FDE8F365C36E497DAE3C6D5B9D1D83F4">
    <w:name w:val="FDE8F365C36E497DAE3C6D5B9D1D83F4"/>
    <w:rsid w:val="007D5B29"/>
  </w:style>
  <w:style w:type="paragraph" w:customStyle="1" w:styleId="6F41CB2938AC4F199CFD489832F1488C">
    <w:name w:val="6F41CB2938AC4F199CFD489832F1488C"/>
    <w:rsid w:val="007D5B29"/>
  </w:style>
  <w:style w:type="paragraph" w:customStyle="1" w:styleId="E71132E8BD384D4691E46AEBFA9170A6">
    <w:name w:val="E71132E8BD384D4691E46AEBFA9170A6"/>
    <w:rsid w:val="007D5B29"/>
  </w:style>
  <w:style w:type="paragraph" w:customStyle="1" w:styleId="0B827060F38C46E9A733142080CB4AA6">
    <w:name w:val="0B827060F38C46E9A733142080CB4AA6"/>
    <w:rsid w:val="007D5B29"/>
  </w:style>
  <w:style w:type="paragraph" w:customStyle="1" w:styleId="B35BCC535DFD475CB904D0A85B0C0876">
    <w:name w:val="B35BCC535DFD475CB904D0A85B0C0876"/>
    <w:rsid w:val="007D5B29"/>
  </w:style>
  <w:style w:type="paragraph" w:customStyle="1" w:styleId="EDE2E4A66D1F40B79902D049A3BB2BAB">
    <w:name w:val="EDE2E4A66D1F40B79902D049A3BB2BAB"/>
    <w:rsid w:val="007D5B29"/>
  </w:style>
  <w:style w:type="paragraph" w:customStyle="1" w:styleId="B9A95F090704406C82BE6275F8C7D3EC">
    <w:name w:val="B9A95F090704406C82BE6275F8C7D3EC"/>
    <w:rsid w:val="007D5B29"/>
  </w:style>
  <w:style w:type="paragraph" w:customStyle="1" w:styleId="CCE69C23707B4201BABB50010EB5D11A">
    <w:name w:val="CCE69C23707B4201BABB50010EB5D11A"/>
    <w:rsid w:val="007D5B29"/>
  </w:style>
  <w:style w:type="paragraph" w:customStyle="1" w:styleId="255E9DF0318B4877B2A5650EB8BC23BB">
    <w:name w:val="255E9DF0318B4877B2A5650EB8BC23BB"/>
    <w:rsid w:val="007D5B29"/>
  </w:style>
  <w:style w:type="paragraph" w:customStyle="1" w:styleId="017874F36806405BAABDA00D634008A5">
    <w:name w:val="017874F36806405BAABDA00D634008A5"/>
    <w:rsid w:val="007D5B29"/>
  </w:style>
  <w:style w:type="paragraph" w:customStyle="1" w:styleId="B887892581874A4AB69E0CD98572F83E">
    <w:name w:val="B887892581874A4AB69E0CD98572F83E"/>
    <w:rsid w:val="007D5B29"/>
  </w:style>
  <w:style w:type="paragraph" w:customStyle="1" w:styleId="8AB7C0AC0D6F49FFAC61C8496E60BFFA">
    <w:name w:val="8AB7C0AC0D6F49FFAC61C8496E60BFFA"/>
    <w:rsid w:val="007D5B29"/>
  </w:style>
  <w:style w:type="paragraph" w:customStyle="1" w:styleId="B3D3210F54824C93A5E5B9650EFB5094">
    <w:name w:val="B3D3210F54824C93A5E5B9650EFB5094"/>
    <w:rsid w:val="007D5B29"/>
  </w:style>
  <w:style w:type="paragraph" w:customStyle="1" w:styleId="5CE8E0D4025445929585B73635EF1FFA">
    <w:name w:val="5CE8E0D4025445929585B73635EF1FFA"/>
    <w:rsid w:val="007D5B29"/>
  </w:style>
  <w:style w:type="paragraph" w:customStyle="1" w:styleId="0E76F04F3C8E4240B5E62F1CD29A3905">
    <w:name w:val="0E76F04F3C8E4240B5E62F1CD29A3905"/>
    <w:rsid w:val="007D5B29"/>
  </w:style>
  <w:style w:type="paragraph" w:customStyle="1" w:styleId="BAFCFEA6C0DA4C1683CC43AE101C4C4F">
    <w:name w:val="BAFCFEA6C0DA4C1683CC43AE101C4C4F"/>
    <w:rsid w:val="007D5B29"/>
  </w:style>
  <w:style w:type="paragraph" w:customStyle="1" w:styleId="96201D3B6F534792B6813BA55FBF467F">
    <w:name w:val="96201D3B6F534792B6813BA55FBF467F"/>
    <w:rsid w:val="007D5B29"/>
  </w:style>
  <w:style w:type="paragraph" w:customStyle="1" w:styleId="70472443ED3246C48FAB6790AD6F28E6">
    <w:name w:val="70472443ED3246C48FAB6790AD6F28E6"/>
    <w:rsid w:val="007D5B29"/>
  </w:style>
  <w:style w:type="paragraph" w:customStyle="1" w:styleId="D4D6DFDBB2DD4219BC3363CF3FC264C8">
    <w:name w:val="D4D6DFDBB2DD4219BC3363CF3FC264C8"/>
    <w:rsid w:val="007D5B29"/>
  </w:style>
  <w:style w:type="paragraph" w:customStyle="1" w:styleId="62AE6420592C49EA908A855653D27D7A">
    <w:name w:val="62AE6420592C49EA908A855653D27D7A"/>
    <w:rsid w:val="007D5B29"/>
  </w:style>
  <w:style w:type="paragraph" w:customStyle="1" w:styleId="0AD8651492FB44649E392297A844489F">
    <w:name w:val="0AD8651492FB44649E392297A844489F"/>
    <w:rsid w:val="007D5B29"/>
  </w:style>
  <w:style w:type="paragraph" w:customStyle="1" w:styleId="F94AB646671B4634B0C2FF3725067950">
    <w:name w:val="F94AB646671B4634B0C2FF3725067950"/>
    <w:rsid w:val="007D5B29"/>
  </w:style>
  <w:style w:type="paragraph" w:customStyle="1" w:styleId="ACD38EA7E38C41019BD043EC642CD55B">
    <w:name w:val="ACD38EA7E38C41019BD043EC642CD55B"/>
    <w:rsid w:val="007D5B29"/>
  </w:style>
  <w:style w:type="paragraph" w:customStyle="1" w:styleId="6422B397D7384F8F88EFEC39B743091B">
    <w:name w:val="6422B397D7384F8F88EFEC39B743091B"/>
    <w:rsid w:val="007D5B29"/>
  </w:style>
  <w:style w:type="paragraph" w:customStyle="1" w:styleId="56EE7C47C93E45FF85AA73517DA01E17">
    <w:name w:val="56EE7C47C93E45FF85AA73517DA01E17"/>
    <w:rsid w:val="007D5B29"/>
  </w:style>
  <w:style w:type="paragraph" w:customStyle="1" w:styleId="630485D1BD7E4753869A7932651383E3">
    <w:name w:val="630485D1BD7E4753869A7932651383E3"/>
    <w:rsid w:val="00242FB0"/>
  </w:style>
  <w:style w:type="paragraph" w:customStyle="1" w:styleId="08CF03F31C0F4E00B433EB3ED3933B3E">
    <w:name w:val="08CF03F31C0F4E00B433EB3ED3933B3E"/>
    <w:rsid w:val="00D433C3"/>
  </w:style>
  <w:style w:type="paragraph" w:customStyle="1" w:styleId="4852818638B64CDB8142B70DD52B63BA">
    <w:name w:val="4852818638B64CDB8142B70DD52B63BA"/>
    <w:rsid w:val="007A1987"/>
    <w:rPr>
      <w:lang w:val="en-IN" w:eastAsia="en-IN"/>
    </w:rPr>
  </w:style>
  <w:style w:type="paragraph" w:customStyle="1" w:styleId="4DB9F7B0CB1342ACA20819FB24516427">
    <w:name w:val="4DB9F7B0CB1342ACA20819FB24516427"/>
    <w:rsid w:val="007A1987"/>
    <w:rPr>
      <w:lang w:val="en-IN" w:eastAsia="en-IN"/>
    </w:rPr>
  </w:style>
  <w:style w:type="paragraph" w:customStyle="1" w:styleId="E4E71DFF3185481095B4375AAF7CAE87">
    <w:name w:val="E4E71DFF3185481095B4375AAF7CAE87"/>
    <w:rsid w:val="007A1987"/>
    <w:rPr>
      <w:lang w:val="en-IN" w:eastAsia="en-IN"/>
    </w:rPr>
  </w:style>
  <w:style w:type="paragraph" w:customStyle="1" w:styleId="B43BF62406E04F6CBA1CC2E8AEF73506">
    <w:name w:val="B43BF62406E04F6CBA1CC2E8AEF73506"/>
    <w:rsid w:val="007A1987"/>
    <w:rPr>
      <w:lang w:val="en-IN" w:eastAsia="en-IN"/>
    </w:rPr>
  </w:style>
  <w:style w:type="paragraph" w:customStyle="1" w:styleId="C8B861B70E9F41328708848202CB7155">
    <w:name w:val="C8B861B70E9F41328708848202CB7155"/>
    <w:rsid w:val="007A1987"/>
    <w:rPr>
      <w:lang w:val="en-IN" w:eastAsia="en-IN"/>
    </w:rPr>
  </w:style>
  <w:style w:type="paragraph" w:customStyle="1" w:styleId="8EE3045BC6834FD793D05F4EFD77B3BF">
    <w:name w:val="8EE3045BC6834FD793D05F4EFD77B3BF"/>
    <w:rsid w:val="007A1987"/>
    <w:rPr>
      <w:lang w:val="en-IN" w:eastAsia="en-IN"/>
    </w:rPr>
  </w:style>
  <w:style w:type="paragraph" w:customStyle="1" w:styleId="CEF9FACEAEDF4EAEAC053367083915E4">
    <w:name w:val="CEF9FACEAEDF4EAEAC053367083915E4"/>
    <w:rsid w:val="00C264EC"/>
    <w:rPr>
      <w:lang w:val="en-IN" w:eastAsia="en-IN"/>
    </w:rPr>
  </w:style>
  <w:style w:type="paragraph" w:customStyle="1" w:styleId="477D7B1A112B4C2ABC87897ED025CA74">
    <w:name w:val="477D7B1A112B4C2ABC87897ED025CA74"/>
    <w:rsid w:val="00C264EC"/>
    <w:rPr>
      <w:lang w:val="en-IN" w:eastAsia="en-IN"/>
    </w:rPr>
  </w:style>
  <w:style w:type="paragraph" w:customStyle="1" w:styleId="CABEDA773C6946569710FE508D13FA87">
    <w:name w:val="CABEDA773C6946569710FE508D13FA87"/>
    <w:rsid w:val="00C264EC"/>
    <w:rPr>
      <w:lang w:val="en-IN" w:eastAsia="en-IN"/>
    </w:rPr>
  </w:style>
  <w:style w:type="paragraph" w:customStyle="1" w:styleId="69B631F229A941EB80AB6CF984CA603A">
    <w:name w:val="69B631F229A941EB80AB6CF984CA603A"/>
    <w:rsid w:val="00C264EC"/>
    <w:rPr>
      <w:lang w:val="en-IN" w:eastAsia="en-IN"/>
    </w:rPr>
  </w:style>
  <w:style w:type="paragraph" w:customStyle="1" w:styleId="1C4871C35627467E92168BD23AAA944F">
    <w:name w:val="1C4871C35627467E92168BD23AAA944F"/>
    <w:rsid w:val="00C264EC"/>
    <w:rPr>
      <w:lang w:val="en-IN" w:eastAsia="en-IN"/>
    </w:rPr>
  </w:style>
  <w:style w:type="paragraph" w:customStyle="1" w:styleId="D881D9B014E243AE95AB167AEAA26930">
    <w:name w:val="D881D9B014E243AE95AB167AEAA26930"/>
    <w:rsid w:val="00C264EC"/>
    <w:rPr>
      <w:lang w:val="en-IN" w:eastAsia="en-IN"/>
    </w:rPr>
  </w:style>
  <w:style w:type="paragraph" w:customStyle="1" w:styleId="DA373FECFC9442DC97A5F434E5B67197">
    <w:name w:val="DA373FECFC9442DC97A5F434E5B67197"/>
    <w:rsid w:val="00C264EC"/>
    <w:rPr>
      <w:lang w:val="en-IN" w:eastAsia="en-IN"/>
    </w:rPr>
  </w:style>
  <w:style w:type="paragraph" w:customStyle="1" w:styleId="356E9C9992914D3DA2F51D5234630B9C">
    <w:name w:val="356E9C9992914D3DA2F51D5234630B9C"/>
    <w:rsid w:val="00C264EC"/>
    <w:rPr>
      <w:lang w:val="en-IN" w:eastAsia="en-IN"/>
    </w:rPr>
  </w:style>
  <w:style w:type="paragraph" w:customStyle="1" w:styleId="3D365F1ED1134AC4BE0B8169F7D83150">
    <w:name w:val="3D365F1ED1134AC4BE0B8169F7D83150"/>
    <w:rsid w:val="00C264EC"/>
    <w:rPr>
      <w:lang w:val="en-IN" w:eastAsia="en-IN"/>
    </w:rPr>
  </w:style>
  <w:style w:type="paragraph" w:customStyle="1" w:styleId="531410858C9B4688BAC0CBA5241A8553">
    <w:name w:val="531410858C9B4688BAC0CBA5241A8553"/>
    <w:rsid w:val="00C264EC"/>
    <w:rPr>
      <w:lang w:val="en-IN" w:eastAsia="en-IN"/>
    </w:rPr>
  </w:style>
  <w:style w:type="paragraph" w:customStyle="1" w:styleId="888E0829D70F4510898F55CE776D13A0">
    <w:name w:val="888E0829D70F4510898F55CE776D13A0"/>
    <w:rsid w:val="00C264EC"/>
    <w:rPr>
      <w:lang w:val="en-IN" w:eastAsia="en-IN"/>
    </w:rPr>
  </w:style>
  <w:style w:type="paragraph" w:customStyle="1" w:styleId="17B3464123004CF39558FEA28B924800">
    <w:name w:val="17B3464123004CF39558FEA28B924800"/>
    <w:rsid w:val="00C264EC"/>
    <w:rPr>
      <w:lang w:val="en-IN" w:eastAsia="en-IN"/>
    </w:rPr>
  </w:style>
  <w:style w:type="paragraph" w:customStyle="1" w:styleId="64C0F4F312BF4167AA62A2EC6FB58D2F">
    <w:name w:val="64C0F4F312BF4167AA62A2EC6FB58D2F"/>
    <w:rsid w:val="00C264EC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429A36D-0A1D-4B7D-A15E-49D24AE2EC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2020-03-14T17:36:00Z</dcterms:created>
  <dcterms:modified xsi:type="dcterms:W3CDTF">2020-07-04T15:16:00Z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